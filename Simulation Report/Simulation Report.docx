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Description w:val="Layout table to enter Project Title and Project status"/>
      </w:tblPr>
      <w:tblGrid>
        <w:gridCol w:w="7026"/>
        <w:gridCol w:w="3774"/>
      </w:tblGrid>
      <w:tr w:rsidR="002A792A" w14:paraId="07969EA8" w14:textId="77777777" w:rsidTr="00AB08ED">
        <w:tc>
          <w:tcPr>
            <w:tcW w:w="7026" w:type="dxa"/>
            <w:vAlign w:val="bottom"/>
          </w:tcPr>
          <w:p w14:paraId="367E23A4" w14:textId="2EA1A40E" w:rsidR="002A792A" w:rsidRDefault="009748CA" w:rsidP="00D34246">
            <w:pPr>
              <w:pStyle w:val="Title"/>
            </w:pPr>
            <w:r>
              <w:t>Simulation Report</w:t>
            </w:r>
          </w:p>
        </w:tc>
        <w:tc>
          <w:tcPr>
            <w:tcW w:w="3774" w:type="dxa"/>
            <w:vAlign w:val="bottom"/>
          </w:tcPr>
          <w:p w14:paraId="202A088C" w14:textId="1914A12A" w:rsidR="002A792A" w:rsidRDefault="00FF4DDB" w:rsidP="00D34246">
            <w:pPr>
              <w:pStyle w:val="Subtitle"/>
            </w:pPr>
            <w:r>
              <w:t xml:space="preserve"> </w:t>
            </w:r>
          </w:p>
        </w:tc>
      </w:tr>
    </w:tbl>
    <w:bookmarkStart w:id="0" w:name="_Toc26390050"/>
    <w:bookmarkStart w:id="1" w:name="_Toc26391628"/>
    <w:bookmarkStart w:id="2" w:name="_Toc26392505"/>
    <w:bookmarkStart w:id="3" w:name="_Toc26396445"/>
    <w:p w14:paraId="3851448F" w14:textId="006E0FB7" w:rsidR="002A792A" w:rsidRPr="0080359E" w:rsidRDefault="00543B1D">
      <w:pPr>
        <w:pStyle w:val="Heading1"/>
      </w:pPr>
      <w:sdt>
        <w:sdtPr>
          <w:alias w:val="Project Name:"/>
          <w:tag w:val="Project Name:"/>
          <w:id w:val="1435163794"/>
          <w:placeholder>
            <w:docPart w:val="294522425DCB4A09AC7E0D8729C4B59C"/>
          </w:placeholder>
          <w:temporary/>
          <w:showingPlcHdr/>
          <w15:appearance w15:val="hidden"/>
        </w:sdtPr>
        <w:sdtEndPr/>
        <w:sdtContent>
          <w:r w:rsidR="00C3688B" w:rsidRPr="0080359E">
            <w:t>Project Name:</w:t>
          </w:r>
        </w:sdtContent>
      </w:sdt>
      <w:r w:rsidR="004548D6" w:rsidRPr="0080359E">
        <w:t xml:space="preserve"> </w:t>
      </w:r>
      <w:r w:rsidR="009748CA">
        <w:t>AC to DC Motor Drive</w:t>
      </w:r>
      <w:r w:rsidR="0080359E">
        <w:tab/>
      </w:r>
      <w:r w:rsidR="0080359E">
        <w:tab/>
      </w:r>
      <w:r w:rsidR="0080359E">
        <w:tab/>
      </w:r>
      <w:r w:rsidR="0080359E">
        <w:tab/>
      </w:r>
      <w:r w:rsidR="0080359E">
        <w:tab/>
      </w:r>
      <w:r w:rsidR="0080359E">
        <w:tab/>
      </w:r>
      <w:r w:rsidR="0080359E" w:rsidRPr="0080359E">
        <w:t xml:space="preserve">Date: </w:t>
      </w:r>
      <w:r w:rsidR="009748CA">
        <w:rPr>
          <w:color w:val="000000" w:themeColor="text1"/>
        </w:rPr>
        <w:t>04</w:t>
      </w:r>
      <w:r w:rsidR="0080359E" w:rsidRPr="0080359E">
        <w:rPr>
          <w:color w:val="000000" w:themeColor="text1"/>
        </w:rPr>
        <w:t>.1.19</w:t>
      </w:r>
      <w:bookmarkEnd w:id="0"/>
      <w:bookmarkEnd w:id="1"/>
      <w:bookmarkEnd w:id="2"/>
      <w:bookmarkEnd w:id="3"/>
    </w:p>
    <w:p w14:paraId="19014EA7" w14:textId="77777777" w:rsidR="00D725AA" w:rsidRDefault="00D725AA" w:rsidP="009748CA">
      <w:pPr>
        <w:jc w:val="center"/>
      </w:pPr>
    </w:p>
    <w:p w14:paraId="5DDC57A5" w14:textId="07BAC900" w:rsidR="00D725AA" w:rsidRDefault="009B16E2" w:rsidP="009748CA">
      <w:pPr>
        <w:jc w:val="center"/>
      </w:pPr>
      <w:r>
        <w:rPr>
          <w:b/>
          <w:noProof/>
          <w:sz w:val="32"/>
          <w:szCs w:val="32"/>
        </w:rPr>
        <w:drawing>
          <wp:inline distT="0" distB="0" distL="0" distR="0" wp14:anchorId="23BDB21C" wp14:editId="3F669CFC">
            <wp:extent cx="3590925" cy="3590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646250" cy="3646250"/>
                    </a:xfrm>
                    <a:prstGeom prst="rect">
                      <a:avLst/>
                    </a:prstGeom>
                    <a:noFill/>
                    <a:ln>
                      <a:noFill/>
                    </a:ln>
                  </pic:spPr>
                </pic:pic>
              </a:graphicData>
            </a:graphic>
          </wp:inline>
        </w:drawing>
      </w:r>
    </w:p>
    <w:p w14:paraId="46020F4E" w14:textId="310BE3CF" w:rsidR="00D725AA" w:rsidRDefault="00D725AA" w:rsidP="009B16E2"/>
    <w:p w14:paraId="3A254224" w14:textId="5EA14DF4" w:rsidR="0080359E" w:rsidRPr="009B16E2" w:rsidRDefault="009748CA" w:rsidP="009B16E2">
      <w:pPr>
        <w:pStyle w:val="Heading1"/>
        <w:jc w:val="center"/>
        <w:rPr>
          <w:sz w:val="40"/>
        </w:rPr>
      </w:pPr>
      <w:bookmarkStart w:id="4" w:name="_Toc26391629"/>
      <w:bookmarkStart w:id="5" w:name="_Toc26392506"/>
      <w:bookmarkStart w:id="6" w:name="_Toc26396446"/>
      <w:r w:rsidRPr="009B16E2">
        <w:rPr>
          <w:sz w:val="40"/>
        </w:rPr>
        <w:t>Project Members</w:t>
      </w:r>
      <w:bookmarkEnd w:id="4"/>
      <w:bookmarkEnd w:id="5"/>
      <w:bookmarkEnd w:id="6"/>
    </w:p>
    <w:p w14:paraId="6D3884BF" w14:textId="77777777" w:rsidR="009B16E2" w:rsidRPr="009B16E2" w:rsidRDefault="009B16E2" w:rsidP="009B16E2"/>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Enter contact details of Client Project Manager and Client Project Champion in this table"/>
      </w:tblPr>
      <w:tblGrid>
        <w:gridCol w:w="3676"/>
        <w:gridCol w:w="11"/>
        <w:gridCol w:w="3439"/>
        <w:gridCol w:w="3674"/>
      </w:tblGrid>
      <w:tr w:rsidR="00ED389C" w:rsidRPr="006D798F" w14:paraId="3B8EF4DC" w14:textId="77777777" w:rsidTr="00ED389C">
        <w:tc>
          <w:tcPr>
            <w:tcW w:w="1702" w:type="pct"/>
          </w:tcPr>
          <w:p w14:paraId="2ED60F95" w14:textId="77777777" w:rsidR="00ED389C" w:rsidRPr="009B16E2" w:rsidRDefault="009B16E2" w:rsidP="009B16E2">
            <w:pPr>
              <w:pStyle w:val="NoSpacing"/>
              <w:jc w:val="center"/>
              <w:rPr>
                <w:rStyle w:val="Strong"/>
                <w:sz w:val="28"/>
                <w:szCs w:val="24"/>
              </w:rPr>
            </w:pPr>
            <w:r w:rsidRPr="009B16E2">
              <w:rPr>
                <w:rStyle w:val="Strong"/>
                <w:sz w:val="28"/>
                <w:szCs w:val="24"/>
              </w:rPr>
              <w:t>BURAK KEMAL KARA</w:t>
            </w:r>
          </w:p>
          <w:p w14:paraId="3E4AF7F2" w14:textId="4F72719C" w:rsidR="009B16E2" w:rsidRPr="006D798F" w:rsidRDefault="009B16E2" w:rsidP="009B16E2">
            <w:pPr>
              <w:pStyle w:val="NoSpacing"/>
              <w:jc w:val="center"/>
              <w:rPr>
                <w:rStyle w:val="Strong"/>
                <w:sz w:val="22"/>
                <w:szCs w:val="24"/>
              </w:rPr>
            </w:pPr>
          </w:p>
        </w:tc>
        <w:tc>
          <w:tcPr>
            <w:tcW w:w="5" w:type="pct"/>
          </w:tcPr>
          <w:p w14:paraId="5D16E424" w14:textId="77777777" w:rsidR="00ED389C" w:rsidRPr="006D798F" w:rsidRDefault="00ED389C" w:rsidP="00306A1D">
            <w:pPr>
              <w:pStyle w:val="NoSpacing"/>
              <w:rPr>
                <w:rStyle w:val="Strong"/>
                <w:sz w:val="22"/>
                <w:szCs w:val="24"/>
              </w:rPr>
            </w:pPr>
          </w:p>
        </w:tc>
        <w:tc>
          <w:tcPr>
            <w:tcW w:w="1592" w:type="pct"/>
          </w:tcPr>
          <w:p w14:paraId="3E20C66B" w14:textId="77777777" w:rsidR="00ED389C" w:rsidRPr="009B16E2" w:rsidRDefault="009B16E2" w:rsidP="009B16E2">
            <w:pPr>
              <w:pStyle w:val="NoSpacing"/>
              <w:jc w:val="center"/>
              <w:rPr>
                <w:rStyle w:val="Strong"/>
                <w:sz w:val="28"/>
                <w:szCs w:val="24"/>
              </w:rPr>
            </w:pPr>
            <w:r w:rsidRPr="009B16E2">
              <w:rPr>
                <w:rStyle w:val="Strong"/>
                <w:sz w:val="28"/>
                <w:szCs w:val="24"/>
              </w:rPr>
              <w:t>MERT YAŞAR AYDIN</w:t>
            </w:r>
          </w:p>
          <w:p w14:paraId="5489A1A5" w14:textId="3E903A7E" w:rsidR="009B16E2" w:rsidRPr="009B16E2" w:rsidRDefault="009B16E2" w:rsidP="009B16E2">
            <w:pPr>
              <w:pStyle w:val="NoSpacing"/>
              <w:jc w:val="center"/>
              <w:rPr>
                <w:rStyle w:val="Strong"/>
                <w:sz w:val="28"/>
              </w:rPr>
            </w:pPr>
          </w:p>
        </w:tc>
        <w:tc>
          <w:tcPr>
            <w:tcW w:w="1702" w:type="pct"/>
          </w:tcPr>
          <w:p w14:paraId="2092D1FF" w14:textId="31FE641D" w:rsidR="00ED389C" w:rsidRPr="009B16E2" w:rsidRDefault="009B16E2" w:rsidP="009B16E2">
            <w:pPr>
              <w:pStyle w:val="NoSpacing"/>
              <w:jc w:val="center"/>
              <w:rPr>
                <w:rStyle w:val="Strong"/>
                <w:sz w:val="28"/>
              </w:rPr>
            </w:pPr>
            <w:r w:rsidRPr="009B16E2">
              <w:rPr>
                <w:rStyle w:val="Strong"/>
                <w:sz w:val="28"/>
                <w:szCs w:val="24"/>
              </w:rPr>
              <w:t>CEM DUMAN</w:t>
            </w:r>
          </w:p>
        </w:tc>
      </w:tr>
    </w:tbl>
    <w:p w14:paraId="668433CE" w14:textId="691B34C6" w:rsidR="004A6CD8" w:rsidRDefault="004A6CD8" w:rsidP="00431FBE"/>
    <w:sdt>
      <w:sdtPr>
        <w:id w:val="2044630655"/>
        <w:docPartObj>
          <w:docPartGallery w:val="Table of Contents"/>
          <w:docPartUnique/>
        </w:docPartObj>
      </w:sdtPr>
      <w:sdtEndPr>
        <w:rPr>
          <w:rFonts w:ascii="Times New Roman" w:eastAsiaTheme="minorEastAsia" w:hAnsi="Times New Roman" w:cstheme="minorBidi"/>
          <w:b/>
          <w:bCs/>
          <w:noProof/>
          <w:color w:val="4C483D" w:themeColor="text2"/>
          <w:sz w:val="24"/>
          <w:szCs w:val="20"/>
          <w:lang w:eastAsia="ja-JP"/>
        </w:rPr>
      </w:sdtEndPr>
      <w:sdtContent>
        <w:p w14:paraId="43D80FBD" w14:textId="77777777" w:rsidR="00E917C9" w:rsidRDefault="00D725AA" w:rsidP="00E917C9">
          <w:pPr>
            <w:pStyle w:val="TOCHeading"/>
          </w:pPr>
          <w:r>
            <w:t>Table of Contents</w:t>
          </w:r>
        </w:p>
        <w:p w14:paraId="2C51B9AB" w14:textId="705B14D5" w:rsidR="00037AEA" w:rsidRDefault="00D725AA" w:rsidP="00037AEA">
          <w:pPr>
            <w:pStyle w:val="TOC1"/>
            <w:tabs>
              <w:tab w:val="left" w:pos="3899"/>
              <w:tab w:val="right" w:leader="dot" w:pos="10790"/>
            </w:tabs>
            <w:rPr>
              <w:rFonts w:asciiTheme="minorHAnsi" w:hAnsiTheme="minorHAnsi"/>
              <w:noProof/>
              <w:color w:val="auto"/>
              <w:sz w:val="22"/>
              <w:szCs w:val="22"/>
              <w:lang w:val="en-GB" w:eastAsia="en-GB"/>
            </w:rPr>
          </w:pPr>
          <w:r>
            <w:rPr>
              <w:b/>
              <w:bCs/>
              <w:noProof/>
            </w:rPr>
            <w:fldChar w:fldCharType="begin"/>
          </w:r>
          <w:r>
            <w:rPr>
              <w:b/>
              <w:bCs/>
              <w:noProof/>
            </w:rPr>
            <w:instrText xml:space="preserve"> TOC \o "1-3" \h \z \u </w:instrText>
          </w:r>
          <w:r>
            <w:rPr>
              <w:b/>
              <w:bCs/>
              <w:noProof/>
            </w:rPr>
            <w:fldChar w:fldCharType="separate"/>
          </w:r>
          <w:bookmarkStart w:id="7" w:name="_GoBack"/>
          <w:bookmarkEnd w:id="7"/>
        </w:p>
        <w:p w14:paraId="564C9DA7" w14:textId="05D401EF" w:rsidR="00037AEA" w:rsidRDefault="00037AEA">
          <w:pPr>
            <w:pStyle w:val="TOC1"/>
            <w:tabs>
              <w:tab w:val="left" w:pos="440"/>
              <w:tab w:val="right" w:leader="dot" w:pos="10790"/>
            </w:tabs>
            <w:rPr>
              <w:rFonts w:asciiTheme="minorHAnsi" w:hAnsiTheme="minorHAnsi"/>
              <w:noProof/>
              <w:color w:val="auto"/>
              <w:sz w:val="22"/>
              <w:szCs w:val="22"/>
              <w:lang w:val="en-GB" w:eastAsia="en-GB"/>
            </w:rPr>
          </w:pPr>
          <w:r w:rsidRPr="00CA0749">
            <w:rPr>
              <w:rStyle w:val="Hyperlink"/>
              <w:noProof/>
            </w:rPr>
            <w:fldChar w:fldCharType="begin"/>
          </w:r>
          <w:r w:rsidRPr="00CA0749">
            <w:rPr>
              <w:rStyle w:val="Hyperlink"/>
              <w:noProof/>
            </w:rPr>
            <w:instrText xml:space="preserve"> </w:instrText>
          </w:r>
          <w:r>
            <w:rPr>
              <w:noProof/>
            </w:rPr>
            <w:instrText>HYPERLINK \l "_Toc26396447"</w:instrText>
          </w:r>
          <w:r w:rsidRPr="00CA0749">
            <w:rPr>
              <w:rStyle w:val="Hyperlink"/>
              <w:noProof/>
            </w:rPr>
            <w:instrText xml:space="preserve"> </w:instrText>
          </w:r>
          <w:r w:rsidRPr="00CA0749">
            <w:rPr>
              <w:rStyle w:val="Hyperlink"/>
              <w:noProof/>
            </w:rPr>
          </w:r>
          <w:r w:rsidRPr="00CA0749">
            <w:rPr>
              <w:rStyle w:val="Hyperlink"/>
              <w:noProof/>
            </w:rPr>
            <w:fldChar w:fldCharType="separate"/>
          </w:r>
          <w:r w:rsidRPr="00CA0749">
            <w:rPr>
              <w:rStyle w:val="Hyperlink"/>
              <w:noProof/>
            </w:rPr>
            <w:t>1.</w:t>
          </w:r>
          <w:r>
            <w:rPr>
              <w:rFonts w:asciiTheme="minorHAnsi" w:hAnsiTheme="minorHAnsi"/>
              <w:noProof/>
              <w:color w:val="auto"/>
              <w:sz w:val="22"/>
              <w:szCs w:val="22"/>
              <w:lang w:val="en-GB" w:eastAsia="en-GB"/>
            </w:rPr>
            <w:tab/>
          </w:r>
          <w:r w:rsidRPr="00CA0749">
            <w:rPr>
              <w:rStyle w:val="Hyperlink"/>
              <w:noProof/>
            </w:rPr>
            <w:t>Introduction</w:t>
          </w:r>
          <w:r>
            <w:rPr>
              <w:noProof/>
              <w:webHidden/>
            </w:rPr>
            <w:tab/>
          </w:r>
          <w:r>
            <w:rPr>
              <w:noProof/>
              <w:webHidden/>
            </w:rPr>
            <w:fldChar w:fldCharType="begin"/>
          </w:r>
          <w:r>
            <w:rPr>
              <w:noProof/>
              <w:webHidden/>
            </w:rPr>
            <w:instrText xml:space="preserve"> PAGEREF _Toc26396447 \h </w:instrText>
          </w:r>
          <w:r>
            <w:rPr>
              <w:noProof/>
              <w:webHidden/>
            </w:rPr>
          </w:r>
          <w:r>
            <w:rPr>
              <w:noProof/>
              <w:webHidden/>
            </w:rPr>
            <w:fldChar w:fldCharType="separate"/>
          </w:r>
          <w:r>
            <w:rPr>
              <w:noProof/>
              <w:webHidden/>
            </w:rPr>
            <w:t>3</w:t>
          </w:r>
          <w:r>
            <w:rPr>
              <w:noProof/>
              <w:webHidden/>
            </w:rPr>
            <w:fldChar w:fldCharType="end"/>
          </w:r>
          <w:r w:rsidRPr="00CA0749">
            <w:rPr>
              <w:rStyle w:val="Hyperlink"/>
              <w:noProof/>
            </w:rPr>
            <w:fldChar w:fldCharType="end"/>
          </w:r>
        </w:p>
        <w:p w14:paraId="5448E2EA" w14:textId="4C2BCA12" w:rsidR="00037AEA" w:rsidRDefault="00037AEA">
          <w:pPr>
            <w:pStyle w:val="TOC1"/>
            <w:tabs>
              <w:tab w:val="left" w:pos="440"/>
              <w:tab w:val="right" w:leader="dot" w:pos="10790"/>
            </w:tabs>
            <w:rPr>
              <w:rFonts w:asciiTheme="minorHAnsi" w:hAnsiTheme="minorHAnsi"/>
              <w:noProof/>
              <w:color w:val="auto"/>
              <w:sz w:val="22"/>
              <w:szCs w:val="22"/>
              <w:lang w:val="en-GB" w:eastAsia="en-GB"/>
            </w:rPr>
          </w:pPr>
          <w:hyperlink w:anchor="_Toc26396448" w:history="1">
            <w:r w:rsidRPr="00CA0749">
              <w:rPr>
                <w:rStyle w:val="Hyperlink"/>
                <w:noProof/>
              </w:rPr>
              <w:t>2.</w:t>
            </w:r>
            <w:r>
              <w:rPr>
                <w:rFonts w:asciiTheme="minorHAnsi" w:hAnsiTheme="minorHAnsi"/>
                <w:noProof/>
                <w:color w:val="auto"/>
                <w:sz w:val="22"/>
                <w:szCs w:val="22"/>
                <w:lang w:val="en-GB" w:eastAsia="en-GB"/>
              </w:rPr>
              <w:tab/>
            </w:r>
            <w:r w:rsidRPr="00CA0749">
              <w:rPr>
                <w:rStyle w:val="Hyperlink"/>
                <w:noProof/>
              </w:rPr>
              <w:t>Topology Selection</w:t>
            </w:r>
            <w:r>
              <w:rPr>
                <w:noProof/>
                <w:webHidden/>
              </w:rPr>
              <w:tab/>
            </w:r>
            <w:r>
              <w:rPr>
                <w:noProof/>
                <w:webHidden/>
              </w:rPr>
              <w:fldChar w:fldCharType="begin"/>
            </w:r>
            <w:r>
              <w:rPr>
                <w:noProof/>
                <w:webHidden/>
              </w:rPr>
              <w:instrText xml:space="preserve"> PAGEREF _Toc26396448 \h </w:instrText>
            </w:r>
            <w:r>
              <w:rPr>
                <w:noProof/>
                <w:webHidden/>
              </w:rPr>
            </w:r>
            <w:r>
              <w:rPr>
                <w:noProof/>
                <w:webHidden/>
              </w:rPr>
              <w:fldChar w:fldCharType="separate"/>
            </w:r>
            <w:r>
              <w:rPr>
                <w:noProof/>
                <w:webHidden/>
              </w:rPr>
              <w:t>3</w:t>
            </w:r>
            <w:r>
              <w:rPr>
                <w:noProof/>
                <w:webHidden/>
              </w:rPr>
              <w:fldChar w:fldCharType="end"/>
            </w:r>
          </w:hyperlink>
        </w:p>
        <w:p w14:paraId="0B35FD48" w14:textId="19BEB1E0" w:rsidR="00037AEA" w:rsidRDefault="00037AEA">
          <w:pPr>
            <w:pStyle w:val="TOC2"/>
            <w:tabs>
              <w:tab w:val="left" w:pos="660"/>
              <w:tab w:val="right" w:leader="dot" w:pos="10790"/>
            </w:tabs>
            <w:rPr>
              <w:rFonts w:asciiTheme="minorHAnsi" w:hAnsiTheme="minorHAnsi"/>
              <w:noProof/>
              <w:color w:val="auto"/>
              <w:sz w:val="22"/>
              <w:szCs w:val="22"/>
              <w:lang w:val="en-GB" w:eastAsia="en-GB"/>
            </w:rPr>
          </w:pPr>
          <w:hyperlink w:anchor="_Toc26396449" w:history="1">
            <w:r w:rsidRPr="00CA0749">
              <w:rPr>
                <w:rStyle w:val="Hyperlink"/>
                <w:noProof/>
              </w:rPr>
              <w:t>a.</w:t>
            </w:r>
            <w:r>
              <w:rPr>
                <w:rFonts w:asciiTheme="minorHAnsi" w:hAnsiTheme="minorHAnsi"/>
                <w:noProof/>
                <w:color w:val="auto"/>
                <w:sz w:val="22"/>
                <w:szCs w:val="22"/>
                <w:lang w:val="en-GB" w:eastAsia="en-GB"/>
              </w:rPr>
              <w:tab/>
            </w:r>
            <w:r w:rsidRPr="00CA0749">
              <w:rPr>
                <w:rStyle w:val="Hyperlink"/>
                <w:noProof/>
              </w:rPr>
              <w:t>Single Phase Thyristor Rectifier</w:t>
            </w:r>
            <w:r>
              <w:rPr>
                <w:noProof/>
                <w:webHidden/>
              </w:rPr>
              <w:tab/>
            </w:r>
            <w:r>
              <w:rPr>
                <w:noProof/>
                <w:webHidden/>
              </w:rPr>
              <w:fldChar w:fldCharType="begin"/>
            </w:r>
            <w:r>
              <w:rPr>
                <w:noProof/>
                <w:webHidden/>
              </w:rPr>
              <w:instrText xml:space="preserve"> PAGEREF _Toc26396449 \h </w:instrText>
            </w:r>
            <w:r>
              <w:rPr>
                <w:noProof/>
                <w:webHidden/>
              </w:rPr>
            </w:r>
            <w:r>
              <w:rPr>
                <w:noProof/>
                <w:webHidden/>
              </w:rPr>
              <w:fldChar w:fldCharType="separate"/>
            </w:r>
            <w:r>
              <w:rPr>
                <w:noProof/>
                <w:webHidden/>
              </w:rPr>
              <w:t>3</w:t>
            </w:r>
            <w:r>
              <w:rPr>
                <w:noProof/>
                <w:webHidden/>
              </w:rPr>
              <w:fldChar w:fldCharType="end"/>
            </w:r>
          </w:hyperlink>
        </w:p>
        <w:p w14:paraId="31427791" w14:textId="68AADC28" w:rsidR="00037AEA" w:rsidRDefault="00037AEA">
          <w:pPr>
            <w:pStyle w:val="TOC2"/>
            <w:tabs>
              <w:tab w:val="left" w:pos="660"/>
              <w:tab w:val="right" w:leader="dot" w:pos="10790"/>
            </w:tabs>
            <w:rPr>
              <w:rFonts w:asciiTheme="minorHAnsi" w:hAnsiTheme="minorHAnsi"/>
              <w:noProof/>
              <w:color w:val="auto"/>
              <w:sz w:val="22"/>
              <w:szCs w:val="22"/>
              <w:lang w:val="en-GB" w:eastAsia="en-GB"/>
            </w:rPr>
          </w:pPr>
          <w:hyperlink w:anchor="_Toc26396450" w:history="1">
            <w:r w:rsidRPr="00CA0749">
              <w:rPr>
                <w:rStyle w:val="Hyperlink"/>
                <w:noProof/>
              </w:rPr>
              <w:t>b.</w:t>
            </w:r>
            <w:r>
              <w:rPr>
                <w:rFonts w:asciiTheme="minorHAnsi" w:hAnsiTheme="minorHAnsi"/>
                <w:noProof/>
                <w:color w:val="auto"/>
                <w:sz w:val="22"/>
                <w:szCs w:val="22"/>
                <w:lang w:val="en-GB" w:eastAsia="en-GB"/>
              </w:rPr>
              <w:tab/>
            </w:r>
            <w:r w:rsidRPr="00CA0749">
              <w:rPr>
                <w:rStyle w:val="Hyperlink"/>
                <w:noProof/>
              </w:rPr>
              <w:t>Diode Rectifier and Buck Converter</w:t>
            </w:r>
            <w:r>
              <w:rPr>
                <w:noProof/>
                <w:webHidden/>
              </w:rPr>
              <w:tab/>
            </w:r>
            <w:r>
              <w:rPr>
                <w:noProof/>
                <w:webHidden/>
              </w:rPr>
              <w:fldChar w:fldCharType="begin"/>
            </w:r>
            <w:r>
              <w:rPr>
                <w:noProof/>
                <w:webHidden/>
              </w:rPr>
              <w:instrText xml:space="preserve"> PAGEREF _Toc26396450 \h </w:instrText>
            </w:r>
            <w:r>
              <w:rPr>
                <w:noProof/>
                <w:webHidden/>
              </w:rPr>
            </w:r>
            <w:r>
              <w:rPr>
                <w:noProof/>
                <w:webHidden/>
              </w:rPr>
              <w:fldChar w:fldCharType="separate"/>
            </w:r>
            <w:r>
              <w:rPr>
                <w:noProof/>
                <w:webHidden/>
              </w:rPr>
              <w:t>5</w:t>
            </w:r>
            <w:r>
              <w:rPr>
                <w:noProof/>
                <w:webHidden/>
              </w:rPr>
              <w:fldChar w:fldCharType="end"/>
            </w:r>
          </w:hyperlink>
        </w:p>
        <w:p w14:paraId="5DF1C94B" w14:textId="370B9A5A" w:rsidR="00037AEA" w:rsidRDefault="00037AEA">
          <w:pPr>
            <w:pStyle w:val="TOC2"/>
            <w:tabs>
              <w:tab w:val="left" w:pos="660"/>
              <w:tab w:val="right" w:leader="dot" w:pos="10790"/>
            </w:tabs>
            <w:rPr>
              <w:rFonts w:asciiTheme="minorHAnsi" w:hAnsiTheme="minorHAnsi"/>
              <w:noProof/>
              <w:color w:val="auto"/>
              <w:sz w:val="22"/>
              <w:szCs w:val="22"/>
              <w:lang w:val="en-GB" w:eastAsia="en-GB"/>
            </w:rPr>
          </w:pPr>
          <w:hyperlink w:anchor="_Toc26396451" w:history="1">
            <w:r w:rsidRPr="00CA0749">
              <w:rPr>
                <w:rStyle w:val="Hyperlink"/>
                <w:noProof/>
              </w:rPr>
              <w:t>c.</w:t>
            </w:r>
            <w:r>
              <w:rPr>
                <w:rFonts w:asciiTheme="minorHAnsi" w:hAnsiTheme="minorHAnsi"/>
                <w:noProof/>
                <w:color w:val="auto"/>
                <w:sz w:val="22"/>
                <w:szCs w:val="22"/>
                <w:lang w:val="en-GB" w:eastAsia="en-GB"/>
              </w:rPr>
              <w:tab/>
            </w:r>
            <w:r w:rsidRPr="00CA0749">
              <w:rPr>
                <w:rStyle w:val="Hyperlink"/>
                <w:noProof/>
              </w:rPr>
              <w:t>Final Decision</w:t>
            </w:r>
            <w:r>
              <w:rPr>
                <w:noProof/>
                <w:webHidden/>
              </w:rPr>
              <w:tab/>
            </w:r>
            <w:r>
              <w:rPr>
                <w:noProof/>
                <w:webHidden/>
              </w:rPr>
              <w:fldChar w:fldCharType="begin"/>
            </w:r>
            <w:r>
              <w:rPr>
                <w:noProof/>
                <w:webHidden/>
              </w:rPr>
              <w:instrText xml:space="preserve"> PAGEREF _Toc26396451 \h </w:instrText>
            </w:r>
            <w:r>
              <w:rPr>
                <w:noProof/>
                <w:webHidden/>
              </w:rPr>
            </w:r>
            <w:r>
              <w:rPr>
                <w:noProof/>
                <w:webHidden/>
              </w:rPr>
              <w:fldChar w:fldCharType="separate"/>
            </w:r>
            <w:r>
              <w:rPr>
                <w:noProof/>
                <w:webHidden/>
              </w:rPr>
              <w:t>6</w:t>
            </w:r>
            <w:r>
              <w:rPr>
                <w:noProof/>
                <w:webHidden/>
              </w:rPr>
              <w:fldChar w:fldCharType="end"/>
            </w:r>
          </w:hyperlink>
        </w:p>
        <w:p w14:paraId="1FC4375C" w14:textId="0ABA87A7" w:rsidR="00037AEA" w:rsidRDefault="00037AEA">
          <w:pPr>
            <w:pStyle w:val="TOC1"/>
            <w:tabs>
              <w:tab w:val="left" w:pos="440"/>
              <w:tab w:val="right" w:leader="dot" w:pos="10790"/>
            </w:tabs>
            <w:rPr>
              <w:rFonts w:asciiTheme="minorHAnsi" w:hAnsiTheme="minorHAnsi"/>
              <w:noProof/>
              <w:color w:val="auto"/>
              <w:sz w:val="22"/>
              <w:szCs w:val="22"/>
              <w:lang w:val="en-GB" w:eastAsia="en-GB"/>
            </w:rPr>
          </w:pPr>
          <w:hyperlink w:anchor="_Toc26396452" w:history="1">
            <w:r w:rsidRPr="00CA0749">
              <w:rPr>
                <w:rStyle w:val="Hyperlink"/>
                <w:noProof/>
              </w:rPr>
              <w:t>3.</w:t>
            </w:r>
            <w:r>
              <w:rPr>
                <w:rFonts w:asciiTheme="minorHAnsi" w:hAnsiTheme="minorHAnsi"/>
                <w:noProof/>
                <w:color w:val="auto"/>
                <w:sz w:val="22"/>
                <w:szCs w:val="22"/>
                <w:lang w:val="en-GB" w:eastAsia="en-GB"/>
              </w:rPr>
              <w:tab/>
            </w:r>
            <w:r w:rsidRPr="00CA0749">
              <w:rPr>
                <w:rStyle w:val="Hyperlink"/>
                <w:noProof/>
              </w:rPr>
              <w:t>Component Selection</w:t>
            </w:r>
            <w:r>
              <w:rPr>
                <w:noProof/>
                <w:webHidden/>
              </w:rPr>
              <w:tab/>
            </w:r>
            <w:r>
              <w:rPr>
                <w:noProof/>
                <w:webHidden/>
              </w:rPr>
              <w:fldChar w:fldCharType="begin"/>
            </w:r>
            <w:r>
              <w:rPr>
                <w:noProof/>
                <w:webHidden/>
              </w:rPr>
              <w:instrText xml:space="preserve"> PAGEREF _Toc26396452 \h </w:instrText>
            </w:r>
            <w:r>
              <w:rPr>
                <w:noProof/>
                <w:webHidden/>
              </w:rPr>
            </w:r>
            <w:r>
              <w:rPr>
                <w:noProof/>
                <w:webHidden/>
              </w:rPr>
              <w:fldChar w:fldCharType="separate"/>
            </w:r>
            <w:r>
              <w:rPr>
                <w:noProof/>
                <w:webHidden/>
              </w:rPr>
              <w:t>7</w:t>
            </w:r>
            <w:r>
              <w:rPr>
                <w:noProof/>
                <w:webHidden/>
              </w:rPr>
              <w:fldChar w:fldCharType="end"/>
            </w:r>
          </w:hyperlink>
        </w:p>
        <w:p w14:paraId="458C9A97" w14:textId="6D56A48A" w:rsidR="00037AEA" w:rsidRDefault="00037AEA">
          <w:pPr>
            <w:pStyle w:val="TOC1"/>
            <w:tabs>
              <w:tab w:val="left" w:pos="440"/>
              <w:tab w:val="right" w:leader="dot" w:pos="10790"/>
            </w:tabs>
            <w:rPr>
              <w:rFonts w:asciiTheme="minorHAnsi" w:hAnsiTheme="minorHAnsi"/>
              <w:noProof/>
              <w:color w:val="auto"/>
              <w:sz w:val="22"/>
              <w:szCs w:val="22"/>
              <w:lang w:val="en-GB" w:eastAsia="en-GB"/>
            </w:rPr>
          </w:pPr>
          <w:hyperlink w:anchor="_Toc26396453" w:history="1">
            <w:r w:rsidRPr="00CA0749">
              <w:rPr>
                <w:rStyle w:val="Hyperlink"/>
                <w:noProof/>
              </w:rPr>
              <w:t>4.</w:t>
            </w:r>
            <w:r>
              <w:rPr>
                <w:rFonts w:asciiTheme="minorHAnsi" w:hAnsiTheme="minorHAnsi"/>
                <w:noProof/>
                <w:color w:val="auto"/>
                <w:sz w:val="22"/>
                <w:szCs w:val="22"/>
                <w:lang w:val="en-GB" w:eastAsia="en-GB"/>
              </w:rPr>
              <w:tab/>
            </w:r>
            <w:r w:rsidRPr="00CA0749">
              <w:rPr>
                <w:rStyle w:val="Hyperlink"/>
                <w:noProof/>
              </w:rPr>
              <w:t>Thoughts about Bonus</w:t>
            </w:r>
            <w:r>
              <w:rPr>
                <w:noProof/>
                <w:webHidden/>
              </w:rPr>
              <w:tab/>
            </w:r>
            <w:r>
              <w:rPr>
                <w:noProof/>
                <w:webHidden/>
              </w:rPr>
              <w:fldChar w:fldCharType="begin"/>
            </w:r>
            <w:r>
              <w:rPr>
                <w:noProof/>
                <w:webHidden/>
              </w:rPr>
              <w:instrText xml:space="preserve"> PAGEREF _Toc26396453 \h </w:instrText>
            </w:r>
            <w:r>
              <w:rPr>
                <w:noProof/>
                <w:webHidden/>
              </w:rPr>
            </w:r>
            <w:r>
              <w:rPr>
                <w:noProof/>
                <w:webHidden/>
              </w:rPr>
              <w:fldChar w:fldCharType="separate"/>
            </w:r>
            <w:r>
              <w:rPr>
                <w:noProof/>
                <w:webHidden/>
              </w:rPr>
              <w:t>9</w:t>
            </w:r>
            <w:r>
              <w:rPr>
                <w:noProof/>
                <w:webHidden/>
              </w:rPr>
              <w:fldChar w:fldCharType="end"/>
            </w:r>
          </w:hyperlink>
        </w:p>
        <w:p w14:paraId="3E136859" w14:textId="227E2C68" w:rsidR="00037AEA" w:rsidRDefault="00037AEA">
          <w:pPr>
            <w:pStyle w:val="TOC2"/>
            <w:tabs>
              <w:tab w:val="left" w:pos="660"/>
              <w:tab w:val="right" w:leader="dot" w:pos="10790"/>
            </w:tabs>
            <w:rPr>
              <w:rFonts w:asciiTheme="minorHAnsi" w:hAnsiTheme="minorHAnsi"/>
              <w:noProof/>
              <w:color w:val="auto"/>
              <w:sz w:val="22"/>
              <w:szCs w:val="22"/>
              <w:lang w:val="en-GB" w:eastAsia="en-GB"/>
            </w:rPr>
          </w:pPr>
          <w:hyperlink w:anchor="_Toc26396454" w:history="1">
            <w:r w:rsidRPr="00CA0749">
              <w:rPr>
                <w:rStyle w:val="Hyperlink"/>
                <w:noProof/>
              </w:rPr>
              <w:t>a.</w:t>
            </w:r>
            <w:r>
              <w:rPr>
                <w:rFonts w:asciiTheme="minorHAnsi" w:hAnsiTheme="minorHAnsi"/>
                <w:noProof/>
                <w:color w:val="auto"/>
                <w:sz w:val="22"/>
                <w:szCs w:val="22"/>
                <w:lang w:val="en-GB" w:eastAsia="en-GB"/>
              </w:rPr>
              <w:tab/>
            </w:r>
            <w:r w:rsidRPr="00CA0749">
              <w:rPr>
                <w:rStyle w:val="Hyperlink"/>
                <w:noProof/>
              </w:rPr>
              <w:t>Industrial Design Bonus</w:t>
            </w:r>
            <w:r>
              <w:rPr>
                <w:noProof/>
                <w:webHidden/>
              </w:rPr>
              <w:tab/>
            </w:r>
            <w:r>
              <w:rPr>
                <w:noProof/>
                <w:webHidden/>
              </w:rPr>
              <w:fldChar w:fldCharType="begin"/>
            </w:r>
            <w:r>
              <w:rPr>
                <w:noProof/>
                <w:webHidden/>
              </w:rPr>
              <w:instrText xml:space="preserve"> PAGEREF _Toc26396454 \h </w:instrText>
            </w:r>
            <w:r>
              <w:rPr>
                <w:noProof/>
                <w:webHidden/>
              </w:rPr>
            </w:r>
            <w:r>
              <w:rPr>
                <w:noProof/>
                <w:webHidden/>
              </w:rPr>
              <w:fldChar w:fldCharType="separate"/>
            </w:r>
            <w:r>
              <w:rPr>
                <w:noProof/>
                <w:webHidden/>
              </w:rPr>
              <w:t>9</w:t>
            </w:r>
            <w:r>
              <w:rPr>
                <w:noProof/>
                <w:webHidden/>
              </w:rPr>
              <w:fldChar w:fldCharType="end"/>
            </w:r>
          </w:hyperlink>
        </w:p>
        <w:p w14:paraId="099701D7" w14:textId="36DF653A" w:rsidR="00037AEA" w:rsidRDefault="00037AEA">
          <w:pPr>
            <w:pStyle w:val="TOC2"/>
            <w:tabs>
              <w:tab w:val="left" w:pos="660"/>
              <w:tab w:val="right" w:leader="dot" w:pos="10790"/>
            </w:tabs>
            <w:rPr>
              <w:rFonts w:asciiTheme="minorHAnsi" w:hAnsiTheme="minorHAnsi"/>
              <w:noProof/>
              <w:color w:val="auto"/>
              <w:sz w:val="22"/>
              <w:szCs w:val="22"/>
              <w:lang w:val="en-GB" w:eastAsia="en-GB"/>
            </w:rPr>
          </w:pPr>
          <w:hyperlink w:anchor="_Toc26396455" w:history="1">
            <w:r w:rsidRPr="00CA0749">
              <w:rPr>
                <w:rStyle w:val="Hyperlink"/>
                <w:noProof/>
              </w:rPr>
              <w:t>b.</w:t>
            </w:r>
            <w:r>
              <w:rPr>
                <w:rFonts w:asciiTheme="minorHAnsi" w:hAnsiTheme="minorHAnsi"/>
                <w:noProof/>
                <w:color w:val="auto"/>
                <w:sz w:val="22"/>
                <w:szCs w:val="22"/>
                <w:lang w:val="en-GB" w:eastAsia="en-GB"/>
              </w:rPr>
              <w:tab/>
            </w:r>
            <w:r w:rsidRPr="00CA0749">
              <w:rPr>
                <w:rStyle w:val="Hyperlink"/>
                <w:noProof/>
              </w:rPr>
              <w:t>Four-Quadrant Bonus</w:t>
            </w:r>
            <w:r>
              <w:rPr>
                <w:noProof/>
                <w:webHidden/>
              </w:rPr>
              <w:tab/>
            </w:r>
            <w:r>
              <w:rPr>
                <w:noProof/>
                <w:webHidden/>
              </w:rPr>
              <w:fldChar w:fldCharType="begin"/>
            </w:r>
            <w:r>
              <w:rPr>
                <w:noProof/>
                <w:webHidden/>
              </w:rPr>
              <w:instrText xml:space="preserve"> PAGEREF _Toc26396455 \h </w:instrText>
            </w:r>
            <w:r>
              <w:rPr>
                <w:noProof/>
                <w:webHidden/>
              </w:rPr>
            </w:r>
            <w:r>
              <w:rPr>
                <w:noProof/>
                <w:webHidden/>
              </w:rPr>
              <w:fldChar w:fldCharType="separate"/>
            </w:r>
            <w:r>
              <w:rPr>
                <w:noProof/>
                <w:webHidden/>
              </w:rPr>
              <w:t>9</w:t>
            </w:r>
            <w:r>
              <w:rPr>
                <w:noProof/>
                <w:webHidden/>
              </w:rPr>
              <w:fldChar w:fldCharType="end"/>
            </w:r>
          </w:hyperlink>
        </w:p>
        <w:p w14:paraId="012E50FA" w14:textId="01599820" w:rsidR="00037AEA" w:rsidRDefault="00037AEA">
          <w:pPr>
            <w:pStyle w:val="TOC1"/>
            <w:tabs>
              <w:tab w:val="left" w:pos="440"/>
              <w:tab w:val="right" w:leader="dot" w:pos="10790"/>
            </w:tabs>
            <w:rPr>
              <w:rFonts w:asciiTheme="minorHAnsi" w:hAnsiTheme="minorHAnsi"/>
              <w:noProof/>
              <w:color w:val="auto"/>
              <w:sz w:val="22"/>
              <w:szCs w:val="22"/>
              <w:lang w:val="en-GB" w:eastAsia="en-GB"/>
            </w:rPr>
          </w:pPr>
          <w:hyperlink w:anchor="_Toc26396456" w:history="1">
            <w:r w:rsidRPr="00CA0749">
              <w:rPr>
                <w:rStyle w:val="Hyperlink"/>
                <w:noProof/>
              </w:rPr>
              <w:t>5.</w:t>
            </w:r>
            <w:r>
              <w:rPr>
                <w:rFonts w:asciiTheme="minorHAnsi" w:hAnsiTheme="minorHAnsi"/>
                <w:noProof/>
                <w:color w:val="auto"/>
                <w:sz w:val="22"/>
                <w:szCs w:val="22"/>
                <w:lang w:val="en-GB" w:eastAsia="en-GB"/>
              </w:rPr>
              <w:tab/>
            </w:r>
            <w:r w:rsidRPr="00CA0749">
              <w:rPr>
                <w:rStyle w:val="Hyperlink"/>
                <w:noProof/>
              </w:rPr>
              <w:t>Conclusion</w:t>
            </w:r>
            <w:r>
              <w:rPr>
                <w:noProof/>
                <w:webHidden/>
              </w:rPr>
              <w:tab/>
            </w:r>
            <w:r>
              <w:rPr>
                <w:noProof/>
                <w:webHidden/>
              </w:rPr>
              <w:fldChar w:fldCharType="begin"/>
            </w:r>
            <w:r>
              <w:rPr>
                <w:noProof/>
                <w:webHidden/>
              </w:rPr>
              <w:instrText xml:space="preserve"> PAGEREF _Toc26396456 \h </w:instrText>
            </w:r>
            <w:r>
              <w:rPr>
                <w:noProof/>
                <w:webHidden/>
              </w:rPr>
            </w:r>
            <w:r>
              <w:rPr>
                <w:noProof/>
                <w:webHidden/>
              </w:rPr>
              <w:fldChar w:fldCharType="separate"/>
            </w:r>
            <w:r>
              <w:rPr>
                <w:noProof/>
                <w:webHidden/>
              </w:rPr>
              <w:t>9</w:t>
            </w:r>
            <w:r>
              <w:rPr>
                <w:noProof/>
                <w:webHidden/>
              </w:rPr>
              <w:fldChar w:fldCharType="end"/>
            </w:r>
          </w:hyperlink>
        </w:p>
        <w:p w14:paraId="071343F5" w14:textId="628550D8" w:rsidR="00D725AA" w:rsidRDefault="00D725AA" w:rsidP="00431FBE">
          <w:pPr>
            <w:rPr>
              <w:b/>
              <w:bCs/>
              <w:noProof/>
            </w:rPr>
          </w:pPr>
          <w:r>
            <w:rPr>
              <w:b/>
              <w:bCs/>
              <w:noProof/>
            </w:rPr>
            <w:fldChar w:fldCharType="end"/>
          </w:r>
        </w:p>
      </w:sdtContent>
    </w:sdt>
    <w:p w14:paraId="5A96E8C6" w14:textId="216BC7A8" w:rsidR="00E917C9" w:rsidRDefault="00E917C9" w:rsidP="00431FBE">
      <w:r>
        <w:br w:type="page"/>
      </w:r>
    </w:p>
    <w:p w14:paraId="50C2E8D4" w14:textId="2F322B33" w:rsidR="00D725AA" w:rsidRDefault="00D725AA" w:rsidP="00D725AA">
      <w:pPr>
        <w:pStyle w:val="Heading1"/>
        <w:numPr>
          <w:ilvl w:val="0"/>
          <w:numId w:val="41"/>
        </w:numPr>
      </w:pPr>
      <w:bookmarkStart w:id="8" w:name="_Toc26396447"/>
      <w:r w:rsidRPr="00D725AA">
        <w:lastRenderedPageBreak/>
        <w:t>Introduction</w:t>
      </w:r>
      <w:bookmarkEnd w:id="8"/>
    </w:p>
    <w:p w14:paraId="619F5FDF" w14:textId="47B33CE9" w:rsidR="00D725AA" w:rsidRDefault="00D725AA" w:rsidP="00D725AA">
      <w:pPr>
        <w:ind w:firstLine="360"/>
        <w:rPr>
          <w:szCs w:val="24"/>
        </w:rPr>
      </w:pPr>
      <w:r w:rsidRPr="00D725AA">
        <w:rPr>
          <w:szCs w:val="24"/>
        </w:rPr>
        <w:t xml:space="preserve">In this report, we will discuss why we choose the rectifier plus buck converter topology to others. While we are trying to explain the choice of us, we provide some visual and simulation data to prove our decision is correct in terms of our requirements. For that purpose, firstly, we will introduce some alternative topologies with their specifications like cost, performance, simplicity and flexibility for addition of another systems. Secondly, we will introduce our requirements in a simple manner. Then, we will explain the deep details of our topology and share the simulation results in this report. Since the component selection will be also mentioned in this report, </w:t>
      </w:r>
      <w:proofErr w:type="gramStart"/>
      <w:r w:rsidRPr="00D725AA">
        <w:rPr>
          <w:szCs w:val="24"/>
        </w:rPr>
        <w:t>The</w:t>
      </w:r>
      <w:proofErr w:type="gramEnd"/>
      <w:r w:rsidRPr="00D725AA">
        <w:rPr>
          <w:szCs w:val="24"/>
        </w:rPr>
        <w:t xml:space="preserve"> results that we provide will include for all components in our designed converter.</w:t>
      </w:r>
    </w:p>
    <w:p w14:paraId="7744D4FA" w14:textId="50829C5C" w:rsidR="00D725AA" w:rsidRDefault="00D725AA" w:rsidP="00D725AA">
      <w:pPr>
        <w:pStyle w:val="Heading1"/>
        <w:numPr>
          <w:ilvl w:val="0"/>
          <w:numId w:val="41"/>
        </w:numPr>
      </w:pPr>
      <w:bookmarkStart w:id="9" w:name="_Toc26396448"/>
      <w:r>
        <w:t>Topology Selection</w:t>
      </w:r>
      <w:bookmarkEnd w:id="9"/>
    </w:p>
    <w:p w14:paraId="3DB560A5" w14:textId="4B439401" w:rsidR="00D725AA" w:rsidRPr="009D6270" w:rsidRDefault="00D725AA" w:rsidP="009D6270">
      <w:pPr>
        <w:ind w:firstLine="360"/>
      </w:pPr>
      <w:r w:rsidRPr="009D6270">
        <w:t xml:space="preserve">As M.P.W.U we discuss on </w:t>
      </w:r>
      <w:r w:rsidR="009D6270" w:rsidRPr="009D6270">
        <w:t xml:space="preserve">three </w:t>
      </w:r>
      <w:proofErr w:type="gramStart"/>
      <w:r w:rsidR="009D6270" w:rsidRPr="009D6270">
        <w:t>topology</w:t>
      </w:r>
      <w:proofErr w:type="gramEnd"/>
      <w:r w:rsidR="009D6270" w:rsidRPr="009D6270">
        <w:t xml:space="preserve"> to achieve our goal. Each topology has their own benefits but, we will decide to use one of them. Since it is hard to see their advantages and disadvantages at a glance, in this part we will analyze them individually</w:t>
      </w:r>
      <w:r w:rsidR="009B16E2">
        <w:t>.</w:t>
      </w:r>
    </w:p>
    <w:p w14:paraId="78C21AEF" w14:textId="608FAF48" w:rsidR="009D6270" w:rsidRDefault="009D6270" w:rsidP="009D6270">
      <w:pPr>
        <w:pStyle w:val="Heading2"/>
        <w:numPr>
          <w:ilvl w:val="0"/>
          <w:numId w:val="42"/>
        </w:numPr>
      </w:pPr>
      <w:bookmarkStart w:id="10" w:name="_Toc26396449"/>
      <w:r>
        <w:t>Single Phase Thyristor Rectifier</w:t>
      </w:r>
      <w:bookmarkEnd w:id="10"/>
    </w:p>
    <w:p w14:paraId="0F453D09" w14:textId="76BFBDD8" w:rsidR="009D6270" w:rsidRDefault="009D6270" w:rsidP="009B16E2">
      <w:pPr>
        <w:ind w:firstLine="360"/>
      </w:pPr>
      <w:r w:rsidRPr="009D6270">
        <w:t xml:space="preserve">Single Phase Thyristor configuration is a commonly used topology for </w:t>
      </w:r>
      <w:proofErr w:type="spellStart"/>
      <w:r w:rsidRPr="009D6270">
        <w:t>rectifing</w:t>
      </w:r>
      <w:proofErr w:type="spellEnd"/>
      <w:r w:rsidRPr="009D6270">
        <w:t xml:space="preserve"> AC </w:t>
      </w:r>
      <w:proofErr w:type="spellStart"/>
      <w:proofErr w:type="gramStart"/>
      <w:r w:rsidRPr="009D6270">
        <w:t>signals.Although</w:t>
      </w:r>
      <w:proofErr w:type="spellEnd"/>
      <w:proofErr w:type="gramEnd"/>
      <w:r w:rsidRPr="009D6270">
        <w:t xml:space="preserve"> this configuration has many </w:t>
      </w:r>
      <w:proofErr w:type="spellStart"/>
      <w:r w:rsidRPr="009D6270">
        <w:t>advantages,it</w:t>
      </w:r>
      <w:proofErr w:type="spellEnd"/>
      <w:r w:rsidRPr="009D6270">
        <w:t xml:space="preserve"> also has disadvantages </w:t>
      </w:r>
      <w:proofErr w:type="spellStart"/>
      <w:r w:rsidRPr="009D6270">
        <w:t>either.In</w:t>
      </w:r>
      <w:proofErr w:type="spellEnd"/>
      <w:r w:rsidRPr="009D6270">
        <w:t xml:space="preserve"> order to </w:t>
      </w:r>
      <w:proofErr w:type="spellStart"/>
      <w:r w:rsidRPr="009D6270">
        <w:t>analyse</w:t>
      </w:r>
      <w:proofErr w:type="spellEnd"/>
      <w:r w:rsidRPr="009D6270">
        <w:t xml:space="preserve"> this </w:t>
      </w:r>
      <w:proofErr w:type="spellStart"/>
      <w:r w:rsidRPr="009D6270">
        <w:t>topology,a</w:t>
      </w:r>
      <w:proofErr w:type="spellEnd"/>
      <w:r w:rsidRPr="009D6270">
        <w:t xml:space="preserve"> simple circuit analysis is done at Simulink/</w:t>
      </w:r>
      <w:proofErr w:type="spellStart"/>
      <w:r w:rsidRPr="009D6270">
        <w:t>Matlab</w:t>
      </w:r>
      <w:proofErr w:type="spellEnd"/>
      <w:r w:rsidRPr="009D6270">
        <w:t>.</w:t>
      </w:r>
    </w:p>
    <w:p w14:paraId="1B8D6522" w14:textId="43864EE5" w:rsidR="009D6270" w:rsidRPr="009D6270" w:rsidRDefault="009D6270" w:rsidP="009D6270">
      <w:pPr>
        <w:ind w:firstLine="360"/>
        <w:jc w:val="center"/>
        <w:rPr>
          <w:szCs w:val="24"/>
        </w:rPr>
      </w:pPr>
      <w:r>
        <w:rPr>
          <w:noProof/>
        </w:rPr>
        <w:drawing>
          <wp:inline distT="0" distB="0" distL="0" distR="0" wp14:anchorId="6808DA17" wp14:editId="3FFBA3F8">
            <wp:extent cx="5386548" cy="2905369"/>
            <wp:effectExtent l="0" t="0" r="508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pic:cNvPicPr/>
                  </pic:nvPicPr>
                  <pic:blipFill>
                    <a:blip r:embed="rId10"/>
                    <a:stretch>
                      <a:fillRect/>
                    </a:stretch>
                  </pic:blipFill>
                  <pic:spPr>
                    <a:xfrm>
                      <a:off x="0" y="0"/>
                      <a:ext cx="5473939" cy="2952505"/>
                    </a:xfrm>
                    <a:prstGeom prst="rect">
                      <a:avLst/>
                    </a:prstGeom>
                  </pic:spPr>
                </pic:pic>
              </a:graphicData>
            </a:graphic>
          </wp:inline>
        </w:drawing>
      </w:r>
    </w:p>
    <w:p w14:paraId="0EF3CA3C" w14:textId="7C51A421" w:rsidR="009D6270" w:rsidRPr="008F5857" w:rsidRDefault="009D6270" w:rsidP="008F5857">
      <w:pPr>
        <w:pStyle w:val="Caption"/>
      </w:pPr>
      <w:r w:rsidRPr="008F5857">
        <w:t xml:space="preserve">Figure </w:t>
      </w:r>
      <w:r w:rsidRPr="008F5857">
        <w:fldChar w:fldCharType="begin"/>
      </w:r>
      <w:r w:rsidRPr="008F5857">
        <w:instrText xml:space="preserve"> SEQ Figure \* ARABIC </w:instrText>
      </w:r>
      <w:r w:rsidRPr="008F5857">
        <w:fldChar w:fldCharType="separate"/>
      </w:r>
      <w:r w:rsidR="00037AEA">
        <w:rPr>
          <w:noProof/>
        </w:rPr>
        <w:t>1</w:t>
      </w:r>
      <w:r w:rsidRPr="008F5857">
        <w:fldChar w:fldCharType="end"/>
      </w:r>
      <w:r w:rsidRPr="008F5857">
        <w:t xml:space="preserve"> </w:t>
      </w:r>
      <w:r w:rsidRPr="008F5857">
        <w:t xml:space="preserve">Schematic of </w:t>
      </w:r>
      <w:proofErr w:type="gramStart"/>
      <w:r w:rsidRPr="008F5857">
        <w:t>Single Phase</w:t>
      </w:r>
      <w:proofErr w:type="gramEnd"/>
      <w:r w:rsidRPr="008F5857">
        <w:t xml:space="preserve"> Controlled Rectifier</w:t>
      </w:r>
    </w:p>
    <w:p w14:paraId="7D32CD82" w14:textId="77777777" w:rsidR="009D6270" w:rsidRDefault="009D6270" w:rsidP="009D6270">
      <w:pPr>
        <w:ind w:firstLine="720"/>
      </w:pPr>
      <w:r>
        <w:lastRenderedPageBreak/>
        <w:t>DC motor can be represented as a series resistance R(0.8Ω</w:t>
      </w:r>
      <w:proofErr w:type="gramStart"/>
      <w:r>
        <w:t>) ,series</w:t>
      </w:r>
      <w:proofErr w:type="gramEnd"/>
      <w:r>
        <w:t xml:space="preserve"> inductance L(12.5mH) which are the armature resistance and inductance values  and DC voltage source to represent back EMF(considered as 100V) as in the figure above.</w:t>
      </w:r>
    </w:p>
    <w:p w14:paraId="2102F46E" w14:textId="14A54F48" w:rsidR="009D6270" w:rsidRDefault="009D6270" w:rsidP="008F5857">
      <w:pPr>
        <w:ind w:firstLine="720"/>
      </w:pPr>
      <w:r>
        <w:t>One of the main problems of this topology is that the capacitor that is used for making the ripple of the output voltage(</w:t>
      </w:r>
      <m:oMath>
        <m:sSub>
          <m:sSubPr>
            <m:ctrlPr>
              <w:rPr>
                <w:rFonts w:ascii="Cambria Math" w:hAnsi="Cambria Math"/>
                <w:i/>
                <w:lang w:val="tr-TR" w:eastAsia="en-US"/>
              </w:rPr>
            </m:ctrlPr>
          </m:sSubPr>
          <m:e>
            <m:r>
              <w:rPr>
                <w:rFonts w:ascii="Cambria Math" w:hAnsi="Cambria Math"/>
              </w:rPr>
              <m:t>V</m:t>
            </m:r>
          </m:e>
          <m:sub>
            <m:r>
              <w:rPr>
                <w:rFonts w:ascii="Cambria Math" w:hAnsi="Cambria Math"/>
              </w:rPr>
              <m:t>p-p</m:t>
            </m:r>
          </m:sub>
        </m:sSub>
      </m:oMath>
      <w:r>
        <w:t xml:space="preserve">) smaller ,needs to be too large.For example,according to simulations,i.e. figure 2,the neccesary capacitor to make output ripple as small as in the figure 2 is 100mF which is a very large capacitor.Anoher problem is that,although the pulse generators seem simple at figure 1,they are not in real </w:t>
      </w:r>
      <w:proofErr w:type="spellStart"/>
      <w:r>
        <w:t>life.Additional</w:t>
      </w:r>
      <w:proofErr w:type="spellEnd"/>
      <w:r>
        <w:t xml:space="preserve"> pulse generator circuits needs to add to system in order to </w:t>
      </w:r>
      <w:proofErr w:type="spellStart"/>
      <w:r>
        <w:t>maket</w:t>
      </w:r>
      <w:proofErr w:type="spellEnd"/>
      <w:r>
        <w:t xml:space="preserve"> his topology operate </w:t>
      </w:r>
      <w:proofErr w:type="spellStart"/>
      <w:r>
        <w:t>properly.Also,synchronizing</w:t>
      </w:r>
      <w:proofErr w:type="spellEnd"/>
      <w:r>
        <w:t xml:space="preserve"> these pulse generators according to proper firing angles(α) is a serious problem.</w:t>
      </w:r>
    </w:p>
    <w:p w14:paraId="29F13820" w14:textId="06447390" w:rsidR="008F5857" w:rsidRDefault="008F5857" w:rsidP="008F5857">
      <w:pPr>
        <w:keepNext/>
        <w:jc w:val="center"/>
        <w:rPr>
          <w:sz w:val="22"/>
        </w:rPr>
      </w:pPr>
      <w:r>
        <w:rPr>
          <w:noProof/>
        </w:rPr>
        <w:drawing>
          <wp:inline distT="0" distB="0" distL="0" distR="0" wp14:anchorId="1C4F515E" wp14:editId="08F05047">
            <wp:extent cx="5760720" cy="1813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1813560"/>
                    </a:xfrm>
                    <a:prstGeom prst="rect">
                      <a:avLst/>
                    </a:prstGeom>
                    <a:noFill/>
                    <a:ln>
                      <a:noFill/>
                    </a:ln>
                  </pic:spPr>
                </pic:pic>
              </a:graphicData>
            </a:graphic>
          </wp:inline>
        </w:drawing>
      </w:r>
    </w:p>
    <w:p w14:paraId="586CD650" w14:textId="1586015D" w:rsidR="008F5857" w:rsidRPr="008F5857" w:rsidRDefault="008F5857" w:rsidP="008F5857">
      <w:pPr>
        <w:pStyle w:val="Caption"/>
      </w:pPr>
      <w:r w:rsidRPr="008F5857">
        <w:t xml:space="preserve">Figure </w:t>
      </w:r>
      <w:r w:rsidRPr="008F5857">
        <w:fldChar w:fldCharType="begin"/>
      </w:r>
      <w:r w:rsidRPr="008F5857">
        <w:instrText xml:space="preserve"> SEQ Figure \* ARABIC </w:instrText>
      </w:r>
      <w:r w:rsidRPr="008F5857">
        <w:fldChar w:fldCharType="separate"/>
      </w:r>
      <w:r w:rsidR="00037AEA">
        <w:rPr>
          <w:noProof/>
        </w:rPr>
        <w:t>2</w:t>
      </w:r>
      <w:r w:rsidRPr="008F5857">
        <w:fldChar w:fldCharType="end"/>
      </w:r>
      <w:r w:rsidRPr="008F5857">
        <w:t xml:space="preserve">:Voltage and Current Waveforms of Single Phase </w:t>
      </w:r>
      <w:proofErr w:type="spellStart"/>
      <w:r w:rsidRPr="008F5857">
        <w:t>Thristor</w:t>
      </w:r>
      <w:proofErr w:type="spellEnd"/>
      <w:r w:rsidRPr="008F5857">
        <w:t xml:space="preserve"> Rectifier</w:t>
      </w:r>
    </w:p>
    <w:p w14:paraId="5CF38933" w14:textId="77777777" w:rsidR="008F5857" w:rsidRPr="008F5857" w:rsidRDefault="008F5857" w:rsidP="008F5857"/>
    <w:p w14:paraId="626690C7" w14:textId="79515B38" w:rsidR="008F5857" w:rsidRDefault="00E917C9" w:rsidP="008F5857">
      <w:pPr>
        <w:rPr>
          <w:rFonts w:cs="Times New Roman"/>
          <w:szCs w:val="24"/>
        </w:rPr>
      </w:pPr>
      <w:r>
        <w:rPr>
          <w:rFonts w:cs="Times New Roman"/>
          <w:szCs w:val="24"/>
        </w:rPr>
        <w:t xml:space="preserve"> </w:t>
      </w:r>
      <w:r w:rsidR="008F5857">
        <w:rPr>
          <w:rFonts w:cs="Times New Roman"/>
          <w:szCs w:val="24"/>
        </w:rPr>
        <w:t xml:space="preserve">As all engineering </w:t>
      </w:r>
      <w:proofErr w:type="spellStart"/>
      <w:proofErr w:type="gramStart"/>
      <w:r w:rsidR="008F5857">
        <w:rPr>
          <w:rFonts w:cs="Times New Roman"/>
          <w:szCs w:val="24"/>
        </w:rPr>
        <w:t>applications,this</w:t>
      </w:r>
      <w:proofErr w:type="spellEnd"/>
      <w:proofErr w:type="gramEnd"/>
      <w:r w:rsidR="008F5857">
        <w:rPr>
          <w:rFonts w:cs="Times New Roman"/>
          <w:szCs w:val="24"/>
        </w:rPr>
        <w:t xml:space="preserve"> topology has advantages and disadvantages.</w:t>
      </w:r>
    </w:p>
    <w:p w14:paraId="13CD1AB5" w14:textId="77777777" w:rsidR="008F5857" w:rsidRDefault="008F5857" w:rsidP="008F5857">
      <w:pPr>
        <w:rPr>
          <w:rFonts w:cs="Times New Roman"/>
          <w:szCs w:val="24"/>
        </w:rPr>
      </w:pPr>
      <w:r>
        <w:rPr>
          <w:rFonts w:cs="Times New Roman"/>
          <w:szCs w:val="24"/>
        </w:rPr>
        <w:t xml:space="preserve"> -The Advantages </w:t>
      </w:r>
      <w:proofErr w:type="gramStart"/>
      <w:r>
        <w:rPr>
          <w:rFonts w:cs="Times New Roman"/>
          <w:szCs w:val="24"/>
        </w:rPr>
        <w:t>of  this</w:t>
      </w:r>
      <w:proofErr w:type="gramEnd"/>
      <w:r>
        <w:rPr>
          <w:rFonts w:cs="Times New Roman"/>
          <w:szCs w:val="24"/>
        </w:rPr>
        <w:t xml:space="preserve"> topology;</w:t>
      </w:r>
    </w:p>
    <w:p w14:paraId="3E864142" w14:textId="77777777" w:rsidR="008F5857" w:rsidRDefault="008F5857" w:rsidP="008F5857">
      <w:pPr>
        <w:pStyle w:val="ListParagraph"/>
        <w:numPr>
          <w:ilvl w:val="0"/>
          <w:numId w:val="43"/>
        </w:numPr>
        <w:spacing w:after="200" w:line="276" w:lineRule="auto"/>
        <w:rPr>
          <w:rFonts w:cs="Times New Roman"/>
          <w:szCs w:val="24"/>
        </w:rPr>
      </w:pPr>
      <w:r>
        <w:rPr>
          <w:rFonts w:cs="Times New Roman"/>
          <w:szCs w:val="24"/>
        </w:rPr>
        <w:t>It’s four quadrant operation is much simpler than diode rectifier-buck converter configuration.</w:t>
      </w:r>
    </w:p>
    <w:p w14:paraId="3F8260F6" w14:textId="77777777" w:rsidR="008F5857" w:rsidRDefault="008F5857" w:rsidP="008F5857">
      <w:pPr>
        <w:pStyle w:val="ListParagraph"/>
        <w:numPr>
          <w:ilvl w:val="0"/>
          <w:numId w:val="43"/>
        </w:numPr>
        <w:spacing w:after="200" w:line="276" w:lineRule="auto"/>
        <w:rPr>
          <w:rFonts w:cs="Times New Roman"/>
          <w:szCs w:val="24"/>
        </w:rPr>
      </w:pPr>
      <w:r>
        <w:rPr>
          <w:rFonts w:cs="Times New Roman"/>
          <w:szCs w:val="24"/>
        </w:rPr>
        <w:t xml:space="preserve">Cheaper </w:t>
      </w:r>
    </w:p>
    <w:p w14:paraId="19B71302" w14:textId="02A2213B" w:rsidR="008F5857" w:rsidRPr="008F5857" w:rsidRDefault="008F5857" w:rsidP="008F5857">
      <w:pPr>
        <w:pStyle w:val="ListParagraph"/>
        <w:numPr>
          <w:ilvl w:val="0"/>
          <w:numId w:val="43"/>
        </w:numPr>
        <w:spacing w:after="200" w:line="276" w:lineRule="auto"/>
        <w:rPr>
          <w:rFonts w:cs="Times New Roman"/>
          <w:szCs w:val="24"/>
        </w:rPr>
      </w:pPr>
      <w:r>
        <w:rPr>
          <w:rFonts w:cs="Times New Roman"/>
          <w:szCs w:val="24"/>
        </w:rPr>
        <w:t>Easier to achieve simplicity bonus</w:t>
      </w:r>
    </w:p>
    <w:p w14:paraId="1F60FA50" w14:textId="77777777" w:rsidR="008F5857" w:rsidRDefault="008F5857" w:rsidP="008F5857">
      <w:pPr>
        <w:rPr>
          <w:rFonts w:cs="Times New Roman"/>
          <w:szCs w:val="24"/>
        </w:rPr>
      </w:pPr>
      <w:r>
        <w:rPr>
          <w:rFonts w:cs="Times New Roman"/>
          <w:szCs w:val="24"/>
        </w:rPr>
        <w:t>-The Disadvantages of this topology;</w:t>
      </w:r>
    </w:p>
    <w:p w14:paraId="666F8695" w14:textId="77777777" w:rsidR="008F5857" w:rsidRDefault="008F5857" w:rsidP="008F5857">
      <w:pPr>
        <w:pStyle w:val="ListParagraph"/>
        <w:numPr>
          <w:ilvl w:val="0"/>
          <w:numId w:val="44"/>
        </w:numPr>
        <w:spacing w:after="200" w:line="276" w:lineRule="auto"/>
        <w:rPr>
          <w:rFonts w:cs="Times New Roman"/>
          <w:szCs w:val="24"/>
        </w:rPr>
      </w:pPr>
      <w:proofErr w:type="spellStart"/>
      <w:r>
        <w:rPr>
          <w:rFonts w:cs="Times New Roman"/>
          <w:szCs w:val="24"/>
        </w:rPr>
        <w:t>Aranging</w:t>
      </w:r>
      <w:proofErr w:type="spellEnd"/>
      <w:r>
        <w:rPr>
          <w:rFonts w:cs="Times New Roman"/>
          <w:szCs w:val="24"/>
        </w:rPr>
        <w:t xml:space="preserve"> </w:t>
      </w:r>
      <w:proofErr w:type="gramStart"/>
      <w:r>
        <w:rPr>
          <w:rFonts w:cs="Times New Roman"/>
          <w:szCs w:val="24"/>
        </w:rPr>
        <w:t>and  synchronizing</w:t>
      </w:r>
      <w:proofErr w:type="gramEnd"/>
      <w:r>
        <w:rPr>
          <w:rFonts w:cs="Times New Roman"/>
          <w:szCs w:val="24"/>
        </w:rPr>
        <w:t xml:space="preserve"> the firing angle of the gate signal</w:t>
      </w:r>
    </w:p>
    <w:p w14:paraId="5F8AF2D2" w14:textId="77777777" w:rsidR="008F5857" w:rsidRDefault="008F5857" w:rsidP="008F5857">
      <w:pPr>
        <w:pStyle w:val="ListParagraph"/>
        <w:numPr>
          <w:ilvl w:val="0"/>
          <w:numId w:val="44"/>
        </w:numPr>
        <w:spacing w:after="200" w:line="276" w:lineRule="auto"/>
        <w:rPr>
          <w:rFonts w:cs="Times New Roman"/>
          <w:szCs w:val="24"/>
        </w:rPr>
      </w:pPr>
      <w:r>
        <w:rPr>
          <w:rFonts w:cs="Times New Roman"/>
          <w:szCs w:val="24"/>
        </w:rPr>
        <w:t>Gate driving circuit is hard to implement</w:t>
      </w:r>
    </w:p>
    <w:p w14:paraId="70924352" w14:textId="77777777" w:rsidR="008F5857" w:rsidRDefault="008F5857" w:rsidP="008F5857">
      <w:pPr>
        <w:pStyle w:val="ListParagraph"/>
        <w:numPr>
          <w:ilvl w:val="0"/>
          <w:numId w:val="44"/>
        </w:numPr>
        <w:spacing w:after="200" w:line="276" w:lineRule="auto"/>
        <w:rPr>
          <w:rFonts w:cs="Times New Roman"/>
          <w:szCs w:val="24"/>
        </w:rPr>
      </w:pPr>
      <w:r>
        <w:rPr>
          <w:rFonts w:cs="Times New Roman"/>
          <w:szCs w:val="24"/>
        </w:rPr>
        <w:t xml:space="preserve">The capacitor at the load side needs to be larger compared to Diode </w:t>
      </w:r>
      <w:proofErr w:type="spellStart"/>
      <w:r>
        <w:rPr>
          <w:rFonts w:cs="Times New Roman"/>
          <w:szCs w:val="24"/>
        </w:rPr>
        <w:t>Rectifier+Buck</w:t>
      </w:r>
      <w:proofErr w:type="spellEnd"/>
      <w:r>
        <w:rPr>
          <w:rFonts w:cs="Times New Roman"/>
          <w:szCs w:val="24"/>
        </w:rPr>
        <w:t xml:space="preserve"> Converter Topology</w:t>
      </w:r>
    </w:p>
    <w:p w14:paraId="2B5FCAD3" w14:textId="743C40F7" w:rsidR="00CC1B12" w:rsidRPr="00CC1B12" w:rsidRDefault="008F5857" w:rsidP="00CC1B12">
      <w:pPr>
        <w:pStyle w:val="Heading2"/>
        <w:numPr>
          <w:ilvl w:val="0"/>
          <w:numId w:val="42"/>
        </w:numPr>
      </w:pPr>
      <w:bookmarkStart w:id="11" w:name="_Toc26396450"/>
      <w:r>
        <w:lastRenderedPageBreak/>
        <w:t>Diode Rectifier and Buck Converter</w:t>
      </w:r>
      <w:bookmarkEnd w:id="11"/>
    </w:p>
    <w:p w14:paraId="613F8946" w14:textId="779C7885" w:rsidR="009B16E2" w:rsidRDefault="00D21926" w:rsidP="00D21926">
      <w:pPr>
        <w:ind w:hanging="76"/>
      </w:pPr>
      <w:r>
        <w:t xml:space="preserve"> </w:t>
      </w:r>
      <w:r>
        <w:tab/>
      </w:r>
      <w:r>
        <w:tab/>
      </w:r>
      <w:r w:rsidR="009B16E2">
        <w:t xml:space="preserve">At this topology we first rectify AC signal to very low ripple dc signal. Since we </w:t>
      </w:r>
      <w:proofErr w:type="spellStart"/>
      <w:proofErr w:type="gramStart"/>
      <w:r w:rsidR="009B16E2">
        <w:t>cant</w:t>
      </w:r>
      <w:proofErr w:type="spellEnd"/>
      <w:proofErr w:type="gramEnd"/>
      <w:r w:rsidR="009B16E2">
        <w:t xml:space="preserve"> control voltage value</w:t>
      </w:r>
      <w:r w:rsidR="00CC1B12">
        <w:t xml:space="preserve"> </w:t>
      </w:r>
      <w:r w:rsidR="009B16E2">
        <w:t xml:space="preserve">with diode rectifier, Buck converter gives an opportunity to change voltage level of output. We don’t need to use Inductor at buck converter since dc motor is a huge </w:t>
      </w:r>
      <w:proofErr w:type="spellStart"/>
      <w:proofErr w:type="gramStart"/>
      <w:r w:rsidR="009B16E2">
        <w:t>inductor.Simulation</w:t>
      </w:r>
      <w:proofErr w:type="spellEnd"/>
      <w:proofErr w:type="gramEnd"/>
      <w:r w:rsidR="009B16E2">
        <w:t xml:space="preserve"> of this topology done on Simulink. Schematic is shown at Figure 3.</w:t>
      </w:r>
    </w:p>
    <w:p w14:paraId="08BD4381" w14:textId="77777777" w:rsidR="009B16E2" w:rsidRDefault="009B16E2" w:rsidP="009B16E2">
      <w:pPr>
        <w:keepNext/>
        <w:ind w:left="360"/>
      </w:pPr>
      <w:r>
        <w:rPr>
          <w:noProof/>
        </w:rPr>
        <w:drawing>
          <wp:inline distT="0" distB="0" distL="0" distR="0" wp14:anchorId="40480BAD" wp14:editId="27CB3947">
            <wp:extent cx="6785693" cy="29762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hem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785693" cy="2976245"/>
                    </a:xfrm>
                    <a:prstGeom prst="rect">
                      <a:avLst/>
                    </a:prstGeom>
                  </pic:spPr>
                </pic:pic>
              </a:graphicData>
            </a:graphic>
          </wp:inline>
        </w:drawing>
      </w:r>
    </w:p>
    <w:p w14:paraId="557760ED" w14:textId="0AD69DF7" w:rsidR="009B16E2" w:rsidRDefault="009B16E2" w:rsidP="009B16E2">
      <w:pPr>
        <w:pStyle w:val="Caption"/>
      </w:pPr>
      <w:r w:rsidRPr="009B16E2">
        <w:t xml:space="preserve">Figure </w:t>
      </w:r>
      <w:r w:rsidRPr="009B16E2">
        <w:fldChar w:fldCharType="begin"/>
      </w:r>
      <w:r w:rsidRPr="009B16E2">
        <w:instrText xml:space="preserve"> SEQ Figure \* ARABIC </w:instrText>
      </w:r>
      <w:r w:rsidRPr="009B16E2">
        <w:fldChar w:fldCharType="separate"/>
      </w:r>
      <w:r w:rsidR="00037AEA">
        <w:rPr>
          <w:noProof/>
        </w:rPr>
        <w:t>3</w:t>
      </w:r>
      <w:r w:rsidRPr="009B16E2">
        <w:fldChar w:fldCharType="end"/>
      </w:r>
      <w:r w:rsidRPr="009B16E2">
        <w:t xml:space="preserve"> Schematic of Diode Rectifier and Buck Converter</w:t>
      </w:r>
    </w:p>
    <w:p w14:paraId="4D87A91F" w14:textId="46954B0D" w:rsidR="00CC1B12" w:rsidRPr="00CC1B12" w:rsidRDefault="00CC1B12" w:rsidP="00CC1B12">
      <w:r>
        <w:tab/>
      </w:r>
    </w:p>
    <w:p w14:paraId="7BD37C1B" w14:textId="77777777" w:rsidR="00CC1B12" w:rsidRDefault="00CC1B12" w:rsidP="00CC1B12">
      <w:pPr>
        <w:keepNext/>
      </w:pPr>
      <w:r>
        <w:lastRenderedPageBreak/>
        <w:tab/>
      </w:r>
      <w:r>
        <w:rPr>
          <w:noProof/>
        </w:rPr>
        <w:drawing>
          <wp:inline distT="0" distB="0" distL="0" distR="0" wp14:anchorId="715FCDC7" wp14:editId="1B23BE1A">
            <wp:extent cx="6857360" cy="326644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utput_graph.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857360" cy="3266440"/>
                    </a:xfrm>
                    <a:prstGeom prst="rect">
                      <a:avLst/>
                    </a:prstGeom>
                  </pic:spPr>
                </pic:pic>
              </a:graphicData>
            </a:graphic>
          </wp:inline>
        </w:drawing>
      </w:r>
    </w:p>
    <w:p w14:paraId="791EB11B" w14:textId="653CEA54" w:rsidR="00AB0EC3" w:rsidRDefault="00CC1B12" w:rsidP="00AB0EC3">
      <w:pPr>
        <w:pStyle w:val="Caption"/>
      </w:pPr>
      <w:r w:rsidRPr="00CC1B12">
        <w:t xml:space="preserve">Figure </w:t>
      </w:r>
      <w:r w:rsidRPr="00CC1B12">
        <w:fldChar w:fldCharType="begin"/>
      </w:r>
      <w:r w:rsidRPr="00CC1B12">
        <w:instrText xml:space="preserve"> SEQ Figure \* ARABIC </w:instrText>
      </w:r>
      <w:r w:rsidRPr="00CC1B12">
        <w:fldChar w:fldCharType="separate"/>
      </w:r>
      <w:r w:rsidR="00037AEA">
        <w:rPr>
          <w:noProof/>
        </w:rPr>
        <w:t>4</w:t>
      </w:r>
      <w:r w:rsidRPr="00CC1B12">
        <w:fldChar w:fldCharType="end"/>
      </w:r>
      <w:r w:rsidRPr="00CC1B12">
        <w:t xml:space="preserve"> Motor and Input Voltage Graph</w:t>
      </w:r>
    </w:p>
    <w:p w14:paraId="15506397" w14:textId="3DA90EC9" w:rsidR="00AB0EC3" w:rsidRDefault="00AB0EC3" w:rsidP="00AB0EC3">
      <w:r>
        <w:tab/>
        <w:t>At Figure 4 we can Motor and Input Voltage.</w:t>
      </w:r>
      <w:r w:rsidR="007E24C6">
        <w:t xml:space="preserve"> </w:t>
      </w:r>
      <w:r>
        <w:t>Speed of motor is given in rad/s.</w:t>
      </w:r>
      <w:r w:rsidR="007E24C6">
        <w:t xml:space="preserve"> It is around 160 rad/s. Rpm value is 1527. Also Note that when motor is not moved yet, </w:t>
      </w:r>
      <w:proofErr w:type="gramStart"/>
      <w:r w:rsidR="007E24C6">
        <w:t>There</w:t>
      </w:r>
      <w:proofErr w:type="gramEnd"/>
      <w:r w:rsidR="007E24C6">
        <w:t xml:space="preserve"> is huge current passing from Motor. We will also implement a soft start system by feedback.</w:t>
      </w:r>
    </w:p>
    <w:p w14:paraId="64F0FDB5" w14:textId="77777777" w:rsidR="007E24C6" w:rsidRDefault="007E24C6" w:rsidP="007E24C6">
      <w:pPr>
        <w:rPr>
          <w:rFonts w:cs="Times New Roman"/>
          <w:szCs w:val="24"/>
        </w:rPr>
      </w:pPr>
      <w:r>
        <w:rPr>
          <w:rFonts w:cs="Times New Roman"/>
          <w:szCs w:val="24"/>
        </w:rPr>
        <w:t xml:space="preserve">-The Advantages </w:t>
      </w:r>
      <w:proofErr w:type="gramStart"/>
      <w:r>
        <w:rPr>
          <w:rFonts w:cs="Times New Roman"/>
          <w:szCs w:val="24"/>
        </w:rPr>
        <w:t>of  this</w:t>
      </w:r>
      <w:proofErr w:type="gramEnd"/>
      <w:r>
        <w:rPr>
          <w:rFonts w:cs="Times New Roman"/>
          <w:szCs w:val="24"/>
        </w:rPr>
        <w:t xml:space="preserve"> topology;</w:t>
      </w:r>
    </w:p>
    <w:p w14:paraId="0C4201B1" w14:textId="3B30E1B1" w:rsidR="007E24C6" w:rsidRDefault="007E24C6" w:rsidP="007E24C6">
      <w:pPr>
        <w:pStyle w:val="ListParagraph"/>
        <w:numPr>
          <w:ilvl w:val="0"/>
          <w:numId w:val="47"/>
        </w:numPr>
        <w:spacing w:after="200" w:line="276" w:lineRule="auto"/>
        <w:rPr>
          <w:rFonts w:cs="Times New Roman"/>
          <w:szCs w:val="24"/>
        </w:rPr>
      </w:pPr>
      <w:r>
        <w:rPr>
          <w:rFonts w:cs="Times New Roman"/>
          <w:szCs w:val="24"/>
        </w:rPr>
        <w:t>Easy to construct</w:t>
      </w:r>
    </w:p>
    <w:p w14:paraId="5B479D38" w14:textId="38BA3B75" w:rsidR="007E24C6" w:rsidRDefault="007E24C6" w:rsidP="007E24C6">
      <w:pPr>
        <w:pStyle w:val="ListParagraph"/>
        <w:numPr>
          <w:ilvl w:val="0"/>
          <w:numId w:val="47"/>
        </w:numPr>
        <w:spacing w:after="200" w:line="276" w:lineRule="auto"/>
        <w:rPr>
          <w:rFonts w:cs="Times New Roman"/>
          <w:szCs w:val="24"/>
        </w:rPr>
      </w:pPr>
      <w:r>
        <w:rPr>
          <w:rFonts w:cs="Times New Roman"/>
          <w:szCs w:val="24"/>
        </w:rPr>
        <w:t xml:space="preserve">Easier control </w:t>
      </w:r>
      <w:proofErr w:type="gramStart"/>
      <w:r>
        <w:rPr>
          <w:rFonts w:cs="Times New Roman"/>
          <w:szCs w:val="24"/>
        </w:rPr>
        <w:t>system</w:t>
      </w:r>
      <w:r w:rsidR="00D21926">
        <w:rPr>
          <w:rFonts w:cs="Times New Roman"/>
          <w:szCs w:val="24"/>
        </w:rPr>
        <w:t>( one</w:t>
      </w:r>
      <w:proofErr w:type="gramEnd"/>
      <w:r w:rsidR="00D21926">
        <w:rPr>
          <w:rFonts w:cs="Times New Roman"/>
          <w:szCs w:val="24"/>
        </w:rPr>
        <w:t xml:space="preserve"> actuator signal)</w:t>
      </w:r>
      <w:r>
        <w:rPr>
          <w:rFonts w:cs="Times New Roman"/>
          <w:szCs w:val="24"/>
        </w:rPr>
        <w:t xml:space="preserve"> compared to thyristor topology</w:t>
      </w:r>
      <w:r w:rsidR="00D21926">
        <w:rPr>
          <w:rFonts w:cs="Times New Roman"/>
          <w:szCs w:val="24"/>
        </w:rPr>
        <w:t xml:space="preserve"> </w:t>
      </w:r>
    </w:p>
    <w:p w14:paraId="656756D7" w14:textId="57E43C59" w:rsidR="007E24C6" w:rsidRPr="008F5857" w:rsidRDefault="00D21926" w:rsidP="007E24C6">
      <w:pPr>
        <w:pStyle w:val="ListParagraph"/>
        <w:numPr>
          <w:ilvl w:val="0"/>
          <w:numId w:val="47"/>
        </w:numPr>
        <w:spacing w:after="200" w:line="276" w:lineRule="auto"/>
        <w:rPr>
          <w:rFonts w:cs="Times New Roman"/>
          <w:szCs w:val="24"/>
        </w:rPr>
      </w:pPr>
      <w:r>
        <w:rPr>
          <w:rFonts w:cs="Times New Roman"/>
          <w:szCs w:val="24"/>
        </w:rPr>
        <w:t>Low voltage ripple</w:t>
      </w:r>
    </w:p>
    <w:p w14:paraId="487B6CB7" w14:textId="77777777" w:rsidR="007E24C6" w:rsidRDefault="007E24C6" w:rsidP="007E24C6">
      <w:pPr>
        <w:rPr>
          <w:rFonts w:cs="Times New Roman"/>
          <w:szCs w:val="24"/>
        </w:rPr>
      </w:pPr>
      <w:r>
        <w:rPr>
          <w:rFonts w:cs="Times New Roman"/>
          <w:szCs w:val="24"/>
        </w:rPr>
        <w:t>-The Disadvantages of this topology;</w:t>
      </w:r>
    </w:p>
    <w:p w14:paraId="420696ED" w14:textId="6DC798DB" w:rsidR="007E24C6" w:rsidRDefault="007E24C6" w:rsidP="007E24C6">
      <w:pPr>
        <w:pStyle w:val="ListParagraph"/>
        <w:numPr>
          <w:ilvl w:val="0"/>
          <w:numId w:val="48"/>
        </w:numPr>
        <w:spacing w:after="200" w:line="276" w:lineRule="auto"/>
        <w:rPr>
          <w:rFonts w:cs="Times New Roman"/>
          <w:szCs w:val="24"/>
        </w:rPr>
      </w:pPr>
      <w:r>
        <w:rPr>
          <w:rFonts w:cs="Times New Roman"/>
          <w:szCs w:val="24"/>
        </w:rPr>
        <w:t>Hard to use implement four quadrant operation</w:t>
      </w:r>
    </w:p>
    <w:p w14:paraId="19A90412" w14:textId="3F693C5E" w:rsidR="007E24C6" w:rsidRPr="00AB0EC3" w:rsidRDefault="00D21926" w:rsidP="0082690C">
      <w:pPr>
        <w:pStyle w:val="ListParagraph"/>
        <w:numPr>
          <w:ilvl w:val="0"/>
          <w:numId w:val="48"/>
        </w:numPr>
        <w:spacing w:after="200" w:line="276" w:lineRule="auto"/>
      </w:pPr>
      <w:r>
        <w:rPr>
          <w:rFonts w:cs="Times New Roman"/>
          <w:szCs w:val="24"/>
        </w:rPr>
        <w:t>Buck converter needs an inductor to work</w:t>
      </w:r>
    </w:p>
    <w:p w14:paraId="0C797884" w14:textId="4C517297" w:rsidR="00E917C9" w:rsidRDefault="00E917C9" w:rsidP="00E917C9">
      <w:pPr>
        <w:pStyle w:val="Heading2"/>
        <w:numPr>
          <w:ilvl w:val="0"/>
          <w:numId w:val="42"/>
        </w:numPr>
      </w:pPr>
      <w:bookmarkStart w:id="12" w:name="_Toc26396451"/>
      <w:r>
        <w:t>Final Decision</w:t>
      </w:r>
      <w:bookmarkEnd w:id="12"/>
    </w:p>
    <w:p w14:paraId="7FE46DB3" w14:textId="3F47E346" w:rsidR="00E917C9" w:rsidRPr="00D21926" w:rsidRDefault="00CC1B12" w:rsidP="00D21926">
      <w:pPr>
        <w:ind w:firstLine="360"/>
        <w:rPr>
          <w:rFonts w:cs="Times New Roman"/>
          <w:szCs w:val="24"/>
        </w:rPr>
      </w:pPr>
      <w:r>
        <w:rPr>
          <w:rFonts w:cs="Times New Roman"/>
          <w:szCs w:val="24"/>
        </w:rPr>
        <w:t>A</w:t>
      </w:r>
      <w:r w:rsidR="009B16E2" w:rsidRPr="009B16E2">
        <w:rPr>
          <w:rFonts w:cs="Times New Roman"/>
          <w:szCs w:val="24"/>
        </w:rPr>
        <w:t xml:space="preserve">s </w:t>
      </w:r>
      <w:proofErr w:type="gramStart"/>
      <w:r w:rsidR="009B16E2" w:rsidRPr="009B16E2">
        <w:rPr>
          <w:rFonts w:cs="Times New Roman"/>
          <w:szCs w:val="24"/>
        </w:rPr>
        <w:t>M.P.W.U. ,we</w:t>
      </w:r>
      <w:proofErr w:type="gramEnd"/>
      <w:r w:rsidR="009B16E2" w:rsidRPr="009B16E2">
        <w:rPr>
          <w:rFonts w:cs="Times New Roman"/>
          <w:szCs w:val="24"/>
        </w:rPr>
        <w:t xml:space="preserve"> decided not to use </w:t>
      </w:r>
      <w:r>
        <w:rPr>
          <w:rFonts w:cs="Times New Roman"/>
          <w:szCs w:val="24"/>
        </w:rPr>
        <w:t>Thyristor</w:t>
      </w:r>
      <w:r w:rsidR="009B16E2" w:rsidRPr="009B16E2">
        <w:rPr>
          <w:rFonts w:cs="Times New Roman"/>
          <w:szCs w:val="24"/>
        </w:rPr>
        <w:t xml:space="preserve"> topology because when we co</w:t>
      </w:r>
      <w:r w:rsidR="00AB0EC3">
        <w:rPr>
          <w:rFonts w:cs="Times New Roman"/>
          <w:szCs w:val="24"/>
        </w:rPr>
        <w:t>mpare</w:t>
      </w:r>
      <w:r w:rsidR="00D21926">
        <w:rPr>
          <w:rFonts w:cs="Times New Roman"/>
          <w:szCs w:val="24"/>
        </w:rPr>
        <w:t xml:space="preserve"> </w:t>
      </w:r>
      <w:r w:rsidR="00AB0EC3">
        <w:rPr>
          <w:rFonts w:cs="Times New Roman"/>
          <w:szCs w:val="24"/>
        </w:rPr>
        <w:t xml:space="preserve">two topology </w:t>
      </w:r>
      <w:r w:rsidR="009B16E2" w:rsidRPr="009B16E2">
        <w:rPr>
          <w:rFonts w:cs="Times New Roman"/>
          <w:szCs w:val="24"/>
        </w:rPr>
        <w:t xml:space="preserve">,the disadvantages for </w:t>
      </w:r>
      <w:r w:rsidR="00AB0EC3">
        <w:rPr>
          <w:rFonts w:cs="Times New Roman"/>
          <w:szCs w:val="24"/>
        </w:rPr>
        <w:t>Thyristor</w:t>
      </w:r>
      <w:r w:rsidR="009B16E2" w:rsidRPr="009B16E2">
        <w:rPr>
          <w:rFonts w:cs="Times New Roman"/>
          <w:szCs w:val="24"/>
        </w:rPr>
        <w:t xml:space="preserve"> topology preponderated.</w:t>
      </w:r>
      <w:r w:rsidR="00AB0EC3">
        <w:rPr>
          <w:rFonts w:cs="Times New Roman"/>
          <w:szCs w:val="24"/>
        </w:rPr>
        <w:t xml:space="preserve"> Above all</w:t>
      </w:r>
      <w:r w:rsidR="00D21926">
        <w:rPr>
          <w:rFonts w:cs="Times New Roman"/>
          <w:szCs w:val="24"/>
        </w:rPr>
        <w:t>, d</w:t>
      </w:r>
      <w:r w:rsidR="00AB0EC3">
        <w:rPr>
          <w:rFonts w:cs="Times New Roman"/>
          <w:szCs w:val="24"/>
        </w:rPr>
        <w:t xml:space="preserve">iode rectifier with buck converter give us easy </w:t>
      </w:r>
      <w:r w:rsidR="00AB0EC3">
        <w:rPr>
          <w:rFonts w:cs="Times New Roman"/>
          <w:szCs w:val="24"/>
        </w:rPr>
        <w:lastRenderedPageBreak/>
        <w:t xml:space="preserve">construction and flexibility. </w:t>
      </w:r>
      <w:proofErr w:type="gramStart"/>
      <w:r w:rsidR="00AB0EC3">
        <w:rPr>
          <w:rFonts w:cs="Times New Roman"/>
          <w:szCs w:val="24"/>
        </w:rPr>
        <w:t>Also</w:t>
      </w:r>
      <w:proofErr w:type="gramEnd"/>
      <w:r w:rsidR="00AB0EC3">
        <w:rPr>
          <w:rFonts w:cs="Times New Roman"/>
          <w:szCs w:val="24"/>
        </w:rPr>
        <w:t xml:space="preserve"> there is bonus question in this project we can achieve them with Diode rectifier easier. </w:t>
      </w:r>
    </w:p>
    <w:p w14:paraId="4B4E0137" w14:textId="6E42FBF1" w:rsidR="008F5857" w:rsidRPr="008F5857" w:rsidRDefault="00E917C9" w:rsidP="00E917C9">
      <w:pPr>
        <w:pStyle w:val="Heading1"/>
        <w:numPr>
          <w:ilvl w:val="0"/>
          <w:numId w:val="46"/>
        </w:numPr>
      </w:pPr>
      <w:bookmarkStart w:id="13" w:name="_Toc26396452"/>
      <w:r>
        <w:t>Component Selection</w:t>
      </w:r>
      <w:bookmarkEnd w:id="13"/>
    </w:p>
    <w:p w14:paraId="7B228080" w14:textId="4283E6B8" w:rsidR="00D21926" w:rsidRDefault="00D21926" w:rsidP="00D21926">
      <w:pPr>
        <w:ind w:firstLine="720"/>
      </w:pPr>
      <w:r>
        <w:t xml:space="preserve">We have </w:t>
      </w:r>
      <w:proofErr w:type="gramStart"/>
      <w:r>
        <w:t>simulated  the</w:t>
      </w:r>
      <w:proofErr w:type="gramEnd"/>
      <w:r>
        <w:t xml:space="preserve"> design and obtained some waveforms to decide on the components we will choose. The simulations are done under the real motor parameters and required voltage levels from </w:t>
      </w:r>
      <w:proofErr w:type="spellStart"/>
      <w:proofErr w:type="gramStart"/>
      <w:r>
        <w:t>us.As</w:t>
      </w:r>
      <w:proofErr w:type="spellEnd"/>
      <w:proofErr w:type="gramEnd"/>
      <w:r>
        <w:t xml:space="preserve"> you can see from the figures diode peak voltage is nearly 200V and it will be enough to select diodes with </w:t>
      </w:r>
      <w:proofErr w:type="spellStart"/>
      <w:r>
        <w:t>Vrrm</w:t>
      </w:r>
      <w:proofErr w:type="spellEnd"/>
      <w:r>
        <w:t xml:space="preserve">=250V. And, from the other figure, diode peak current is nearly 150 A. However, this case is worst scenario case. In other </w:t>
      </w:r>
      <w:proofErr w:type="gramStart"/>
      <w:r>
        <w:t>words</w:t>
      </w:r>
      <w:proofErr w:type="gramEnd"/>
      <w:r>
        <w:t xml:space="preserve"> it is at the starting moments of the motor which has very current at starting. we will implement a controller for it to reduce that current. However even if we don’t implement a controller we may overcome this problem with </w:t>
      </w:r>
      <w:proofErr w:type="gramStart"/>
      <w:r>
        <w:t>another</w:t>
      </w:r>
      <w:proofErr w:type="gramEnd"/>
      <w:r>
        <w:t xml:space="preserve"> ways therefore, current value of the diodes are determined later. And our </w:t>
      </w:r>
      <w:proofErr w:type="spellStart"/>
      <w:r>
        <w:t>mosfet</w:t>
      </w:r>
      <w:proofErr w:type="spellEnd"/>
      <w:r>
        <w:t xml:space="preserve"> should bear nearly 150 A values. And, since we are operating at 500 Hz frequency for the </w:t>
      </w:r>
      <w:proofErr w:type="spellStart"/>
      <w:r>
        <w:t>mosfet</w:t>
      </w:r>
      <w:proofErr w:type="spellEnd"/>
      <w:r>
        <w:t xml:space="preserve"> these also should be considered.</w:t>
      </w:r>
    </w:p>
    <w:p w14:paraId="5936F0A4" w14:textId="77777777" w:rsidR="00D21926" w:rsidRDefault="00D21926" w:rsidP="00D21926">
      <w:pPr>
        <w:ind w:firstLine="720"/>
      </w:pPr>
    </w:p>
    <w:p w14:paraId="75A8ACE7" w14:textId="20438F7C" w:rsidR="00D21926" w:rsidRDefault="00D21926" w:rsidP="00D21926">
      <w:pPr>
        <w:ind w:firstLine="142"/>
        <w:jc w:val="center"/>
      </w:pPr>
      <w:r>
        <w:rPr>
          <w:noProof/>
        </w:rPr>
        <w:drawing>
          <wp:inline distT="114300" distB="114300" distL="114300" distR="114300" wp14:anchorId="64FC24D6" wp14:editId="60B608FE">
            <wp:extent cx="5974080" cy="2910840"/>
            <wp:effectExtent l="0" t="0" r="7620" b="381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974080" cy="2910840"/>
                    </a:xfrm>
                    <a:prstGeom prst="rect">
                      <a:avLst/>
                    </a:prstGeom>
                    <a:ln/>
                  </pic:spPr>
                </pic:pic>
              </a:graphicData>
            </a:graphic>
          </wp:inline>
        </w:drawing>
      </w:r>
    </w:p>
    <w:p w14:paraId="62FE043D" w14:textId="5FA430C6" w:rsidR="00D21926" w:rsidRDefault="00D21926" w:rsidP="00D21926">
      <w:pPr>
        <w:pStyle w:val="Caption"/>
      </w:pPr>
      <w:r>
        <w:tab/>
        <w:t>Figure</w:t>
      </w:r>
      <w:r>
        <w:t xml:space="preserve"> 5</w:t>
      </w:r>
      <w:r>
        <w:t>: simulation of diode Reverse repetitive peak voltage.</w:t>
      </w:r>
    </w:p>
    <w:p w14:paraId="45F58EC6" w14:textId="77777777" w:rsidR="00D21926" w:rsidRDefault="00D21926" w:rsidP="00D21926">
      <w:pPr>
        <w:ind w:firstLine="720"/>
      </w:pPr>
    </w:p>
    <w:p w14:paraId="78730A02" w14:textId="77777777" w:rsidR="00D21926" w:rsidRDefault="00D21926" w:rsidP="00D21926">
      <w:pPr>
        <w:jc w:val="center"/>
      </w:pPr>
      <w:r>
        <w:rPr>
          <w:noProof/>
        </w:rPr>
        <w:lastRenderedPageBreak/>
        <w:drawing>
          <wp:inline distT="114300" distB="114300" distL="114300" distR="114300" wp14:anchorId="76B11172" wp14:editId="01F74312">
            <wp:extent cx="6196013" cy="2705100"/>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6196013" cy="2705100"/>
                    </a:xfrm>
                    <a:prstGeom prst="rect">
                      <a:avLst/>
                    </a:prstGeom>
                    <a:ln/>
                  </pic:spPr>
                </pic:pic>
              </a:graphicData>
            </a:graphic>
          </wp:inline>
        </w:drawing>
      </w:r>
    </w:p>
    <w:p w14:paraId="7053E4E3" w14:textId="68CB5734" w:rsidR="00D21926" w:rsidRDefault="00D21926" w:rsidP="00D21926">
      <w:pPr>
        <w:pStyle w:val="Caption"/>
      </w:pPr>
      <w:r>
        <w:t>Figure</w:t>
      </w:r>
      <w:r>
        <w:t xml:space="preserve"> 6</w:t>
      </w:r>
      <w:r>
        <w:t>: simulation of diode currents.</w:t>
      </w:r>
    </w:p>
    <w:p w14:paraId="5D80C389" w14:textId="77777777" w:rsidR="00D21926" w:rsidRDefault="00D21926" w:rsidP="00D21926">
      <w:pPr>
        <w:jc w:val="center"/>
      </w:pPr>
      <w:r>
        <w:rPr>
          <w:noProof/>
        </w:rPr>
        <w:drawing>
          <wp:inline distT="114300" distB="114300" distL="114300" distR="114300" wp14:anchorId="05D4B860" wp14:editId="4CB1DC25">
            <wp:extent cx="6076950" cy="3490913"/>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6076950" cy="3490913"/>
                    </a:xfrm>
                    <a:prstGeom prst="rect">
                      <a:avLst/>
                    </a:prstGeom>
                    <a:ln/>
                  </pic:spPr>
                </pic:pic>
              </a:graphicData>
            </a:graphic>
          </wp:inline>
        </w:drawing>
      </w:r>
    </w:p>
    <w:p w14:paraId="2FDA4E57" w14:textId="5AE45213" w:rsidR="00D21926" w:rsidRDefault="00D21926" w:rsidP="00D21926">
      <w:pPr>
        <w:pStyle w:val="Caption"/>
      </w:pPr>
      <w:r>
        <w:tab/>
        <w:t>Figure</w:t>
      </w:r>
      <w:r>
        <w:t xml:space="preserve"> 7</w:t>
      </w:r>
      <w:r>
        <w:t xml:space="preserve">: armature current half of which pass on </w:t>
      </w:r>
      <w:proofErr w:type="spellStart"/>
      <w:r>
        <w:t>mosfet</w:t>
      </w:r>
      <w:proofErr w:type="spellEnd"/>
      <w:r>
        <w:t>.</w:t>
      </w:r>
    </w:p>
    <w:p w14:paraId="267D1169" w14:textId="77777777" w:rsidR="00D21926" w:rsidRDefault="00D21926" w:rsidP="008F5857">
      <w:pPr>
        <w:rPr>
          <w:rFonts w:cs="Times New Roman"/>
          <w:szCs w:val="24"/>
        </w:rPr>
      </w:pPr>
    </w:p>
    <w:p w14:paraId="24DF314F" w14:textId="77777777" w:rsidR="008F5857" w:rsidRDefault="008F5857" w:rsidP="008F5857">
      <w:pPr>
        <w:ind w:firstLine="720"/>
      </w:pPr>
    </w:p>
    <w:p w14:paraId="1BAD684B" w14:textId="6455AF71" w:rsidR="009D6270" w:rsidRDefault="00037AEA" w:rsidP="00D21926">
      <w:pPr>
        <w:pStyle w:val="Heading1"/>
        <w:numPr>
          <w:ilvl w:val="0"/>
          <w:numId w:val="46"/>
        </w:numPr>
      </w:pPr>
      <w:bookmarkStart w:id="14" w:name="_Toc26396453"/>
      <w:r>
        <w:lastRenderedPageBreak/>
        <w:t>Thoughts about Bonus</w:t>
      </w:r>
      <w:bookmarkEnd w:id="14"/>
    </w:p>
    <w:p w14:paraId="5FD592B1" w14:textId="26EA495F" w:rsidR="00D21926" w:rsidRDefault="00037AEA" w:rsidP="00037AEA">
      <w:pPr>
        <w:ind w:left="360"/>
      </w:pPr>
      <w:r>
        <w:t xml:space="preserve">There are some bonus points in </w:t>
      </w:r>
      <w:proofErr w:type="gramStart"/>
      <w:r>
        <w:t>this projects</w:t>
      </w:r>
      <w:proofErr w:type="gramEnd"/>
      <w:r>
        <w:t xml:space="preserve"> and we have some ideas about them. </w:t>
      </w:r>
    </w:p>
    <w:p w14:paraId="050D858D" w14:textId="55056164" w:rsidR="00037AEA" w:rsidRDefault="00037AEA" w:rsidP="00037AEA">
      <w:pPr>
        <w:pStyle w:val="Heading2"/>
        <w:numPr>
          <w:ilvl w:val="1"/>
          <w:numId w:val="48"/>
        </w:numPr>
      </w:pPr>
      <w:bookmarkStart w:id="15" w:name="_Toc26396454"/>
      <w:r>
        <w:t>Industrial Design Bonus</w:t>
      </w:r>
      <w:bookmarkEnd w:id="15"/>
    </w:p>
    <w:p w14:paraId="4D4A1607" w14:textId="29195876" w:rsidR="00037AEA" w:rsidRDefault="00037AEA" w:rsidP="00037AEA">
      <w:pPr>
        <w:ind w:firstLine="720"/>
        <w:rPr>
          <w:rFonts w:cs="Times New Roman"/>
          <w:szCs w:val="24"/>
        </w:rPr>
      </w:pPr>
      <w:r w:rsidRPr="00037AEA">
        <w:rPr>
          <w:rFonts w:cs="Times New Roman"/>
          <w:szCs w:val="24"/>
        </w:rPr>
        <w:t xml:space="preserve">In order to get industrial design </w:t>
      </w:r>
      <w:proofErr w:type="spellStart"/>
      <w:r w:rsidRPr="00037AEA">
        <w:rPr>
          <w:rFonts w:cs="Times New Roman"/>
          <w:szCs w:val="24"/>
        </w:rPr>
        <w:t>bonus,we</w:t>
      </w:r>
      <w:proofErr w:type="spellEnd"/>
      <w:r w:rsidRPr="00037AEA">
        <w:rPr>
          <w:rFonts w:cs="Times New Roman"/>
          <w:szCs w:val="24"/>
        </w:rPr>
        <w:t xml:space="preserve"> will implement our circuit topology to </w:t>
      </w:r>
      <w:proofErr w:type="spellStart"/>
      <w:r w:rsidRPr="00037AEA">
        <w:rPr>
          <w:rFonts w:cs="Times New Roman"/>
          <w:szCs w:val="24"/>
        </w:rPr>
        <w:t>PCB.In</w:t>
      </w:r>
      <w:proofErr w:type="spellEnd"/>
      <w:r w:rsidRPr="00037AEA">
        <w:rPr>
          <w:rFonts w:cs="Times New Roman"/>
          <w:szCs w:val="24"/>
        </w:rPr>
        <w:t xml:space="preserve"> order to achieve that , we will use </w:t>
      </w:r>
      <w:proofErr w:type="spellStart"/>
      <w:r w:rsidRPr="00037AEA">
        <w:rPr>
          <w:rFonts w:cs="Times New Roman"/>
          <w:szCs w:val="24"/>
        </w:rPr>
        <w:t>EasyEDA</w:t>
      </w:r>
      <w:proofErr w:type="spellEnd"/>
      <w:r w:rsidRPr="00037AEA">
        <w:rPr>
          <w:rFonts w:cs="Times New Roman"/>
          <w:szCs w:val="24"/>
        </w:rPr>
        <w:t xml:space="preserve"> online free software to design </w:t>
      </w:r>
      <w:proofErr w:type="spellStart"/>
      <w:r w:rsidRPr="00037AEA">
        <w:rPr>
          <w:rFonts w:cs="Times New Roman"/>
          <w:szCs w:val="24"/>
        </w:rPr>
        <w:t>it.The</w:t>
      </w:r>
      <w:proofErr w:type="spellEnd"/>
      <w:r w:rsidRPr="00037AEA">
        <w:rPr>
          <w:rFonts w:cs="Times New Roman"/>
          <w:szCs w:val="24"/>
        </w:rPr>
        <w:t xml:space="preserve"> most important thing when designing the PCB is the determination of packages of each </w:t>
      </w:r>
      <w:proofErr w:type="spellStart"/>
      <w:r w:rsidRPr="00037AEA">
        <w:rPr>
          <w:rFonts w:cs="Times New Roman"/>
          <w:szCs w:val="24"/>
        </w:rPr>
        <w:t>component.When</w:t>
      </w:r>
      <w:proofErr w:type="spellEnd"/>
      <w:r w:rsidRPr="00037AEA">
        <w:rPr>
          <w:rFonts w:cs="Times New Roman"/>
          <w:szCs w:val="24"/>
        </w:rPr>
        <w:t xml:space="preserve"> determining </w:t>
      </w:r>
      <w:proofErr w:type="spellStart"/>
      <w:r w:rsidRPr="00037AEA">
        <w:rPr>
          <w:rFonts w:cs="Times New Roman"/>
          <w:szCs w:val="24"/>
        </w:rPr>
        <w:t>it,some</w:t>
      </w:r>
      <w:proofErr w:type="spellEnd"/>
      <w:r w:rsidRPr="00037AEA">
        <w:rPr>
          <w:rFonts w:cs="Times New Roman"/>
          <w:szCs w:val="24"/>
        </w:rPr>
        <w:t xml:space="preserve"> important issues such as the price of the suitable component and whether it can be ordered according to the </w:t>
      </w:r>
      <w:proofErr w:type="spellStart"/>
      <w:r w:rsidRPr="00037AEA">
        <w:rPr>
          <w:rFonts w:cs="Times New Roman"/>
          <w:szCs w:val="24"/>
        </w:rPr>
        <w:t>choosen</w:t>
      </w:r>
      <w:proofErr w:type="spellEnd"/>
      <w:r w:rsidRPr="00037AEA">
        <w:rPr>
          <w:rFonts w:cs="Times New Roman"/>
          <w:szCs w:val="24"/>
        </w:rPr>
        <w:t xml:space="preserve"> </w:t>
      </w:r>
      <w:proofErr w:type="spellStart"/>
      <w:r w:rsidRPr="00037AEA">
        <w:rPr>
          <w:rFonts w:cs="Times New Roman"/>
          <w:szCs w:val="24"/>
        </w:rPr>
        <w:t>components.That</w:t>
      </w:r>
      <w:proofErr w:type="spellEnd"/>
      <w:r w:rsidRPr="00037AEA">
        <w:rPr>
          <w:rFonts w:cs="Times New Roman"/>
          <w:szCs w:val="24"/>
        </w:rPr>
        <w:t xml:space="preserve"> has a big importance since the size of the PCB will be effected </w:t>
      </w:r>
      <w:proofErr w:type="spellStart"/>
      <w:r w:rsidRPr="00037AEA">
        <w:rPr>
          <w:rFonts w:cs="Times New Roman"/>
          <w:szCs w:val="24"/>
        </w:rPr>
        <w:t>accordingly.So</w:t>
      </w:r>
      <w:proofErr w:type="spellEnd"/>
      <w:r w:rsidRPr="00037AEA">
        <w:rPr>
          <w:rFonts w:cs="Times New Roman"/>
          <w:szCs w:val="24"/>
        </w:rPr>
        <w:t xml:space="preserve"> ,the possibility to achieve simplicity bonus depends on the size of PCB.</w:t>
      </w:r>
    </w:p>
    <w:p w14:paraId="4C6362BC" w14:textId="2469FFED" w:rsidR="00037AEA" w:rsidRDefault="00037AEA" w:rsidP="00037AEA">
      <w:pPr>
        <w:pStyle w:val="Heading2"/>
        <w:numPr>
          <w:ilvl w:val="1"/>
          <w:numId w:val="48"/>
        </w:numPr>
      </w:pPr>
      <w:bookmarkStart w:id="16" w:name="_Toc26396455"/>
      <w:r>
        <w:t>Four-Quadrant Bonus</w:t>
      </w:r>
      <w:bookmarkEnd w:id="16"/>
    </w:p>
    <w:p w14:paraId="71F76A2F" w14:textId="7F8C609D" w:rsidR="00037AEA" w:rsidRDefault="00037AEA" w:rsidP="00037AEA">
      <w:pPr>
        <w:ind w:firstLine="720"/>
      </w:pPr>
      <w:r>
        <w:t xml:space="preserve">Since we don’t use thyristor to achieve four </w:t>
      </w:r>
      <w:proofErr w:type="gramStart"/>
      <w:r>
        <w:t>quadrant</w:t>
      </w:r>
      <w:proofErr w:type="gramEnd"/>
      <w:r>
        <w:t xml:space="preserve">, we will construct H-Bridge to achieve quadrant bonus. The problem to implement H-bridge is high voltage when reverse and forward breaking. To solve this </w:t>
      </w:r>
      <w:proofErr w:type="gramStart"/>
      <w:r>
        <w:t>problem</w:t>
      </w:r>
      <w:proofErr w:type="gramEnd"/>
      <w:r>
        <w:t xml:space="preserve"> we can use 2 buck converter with inverse connection.</w:t>
      </w:r>
    </w:p>
    <w:p w14:paraId="5838DF6C" w14:textId="7EA65E09" w:rsidR="00037AEA" w:rsidRPr="00037AEA" w:rsidRDefault="00037AEA" w:rsidP="00037AEA">
      <w:pPr>
        <w:pStyle w:val="Heading1"/>
        <w:numPr>
          <w:ilvl w:val="0"/>
          <w:numId w:val="46"/>
        </w:numPr>
      </w:pPr>
      <w:bookmarkStart w:id="17" w:name="_Toc26396456"/>
      <w:r>
        <w:t>Conclusion</w:t>
      </w:r>
      <w:bookmarkEnd w:id="17"/>
    </w:p>
    <w:p w14:paraId="13EE57C2" w14:textId="77777777" w:rsidR="00037AEA" w:rsidRDefault="00037AEA" w:rsidP="00037AEA">
      <w:pPr>
        <w:ind w:firstLine="360"/>
        <w:rPr>
          <w:rFonts w:cs="Times New Roman"/>
          <w:szCs w:val="24"/>
        </w:rPr>
      </w:pPr>
      <w:r>
        <w:rPr>
          <w:rFonts w:cs="Times New Roman"/>
          <w:szCs w:val="24"/>
        </w:rPr>
        <w:t xml:space="preserve">The hardware project has a big importance to develop our power electronics engineering </w:t>
      </w:r>
      <w:proofErr w:type="spellStart"/>
      <w:r>
        <w:rPr>
          <w:rFonts w:cs="Times New Roman"/>
          <w:szCs w:val="24"/>
        </w:rPr>
        <w:t>skills.Although</w:t>
      </w:r>
      <w:proofErr w:type="spellEnd"/>
      <w:r>
        <w:rPr>
          <w:rFonts w:cs="Times New Roman"/>
          <w:szCs w:val="24"/>
        </w:rPr>
        <w:t xml:space="preserve"> the scope of the project seems </w:t>
      </w:r>
      <w:proofErr w:type="spellStart"/>
      <w:r>
        <w:rPr>
          <w:rFonts w:cs="Times New Roman"/>
          <w:szCs w:val="24"/>
        </w:rPr>
        <w:t>narrow,it</w:t>
      </w:r>
      <w:proofErr w:type="spellEnd"/>
      <w:r>
        <w:rPr>
          <w:rFonts w:cs="Times New Roman"/>
          <w:szCs w:val="24"/>
        </w:rPr>
        <w:t xml:space="preserve"> is </w:t>
      </w:r>
      <w:proofErr w:type="spellStart"/>
      <w:r>
        <w:rPr>
          <w:rFonts w:cs="Times New Roman"/>
          <w:szCs w:val="24"/>
        </w:rPr>
        <w:t>not.Since,when</w:t>
      </w:r>
      <w:proofErr w:type="spellEnd"/>
      <w:r>
        <w:rPr>
          <w:rFonts w:cs="Times New Roman"/>
          <w:szCs w:val="24"/>
        </w:rPr>
        <w:t xml:space="preserve"> designing and implementing the topology that we use ,we widen our experience about many areas of engineering such as PCB </w:t>
      </w:r>
      <w:proofErr w:type="spellStart"/>
      <w:r>
        <w:rPr>
          <w:rFonts w:cs="Times New Roman"/>
          <w:szCs w:val="24"/>
        </w:rPr>
        <w:t>design,proper</w:t>
      </w:r>
      <w:proofErr w:type="spellEnd"/>
      <w:r>
        <w:rPr>
          <w:rFonts w:cs="Times New Roman"/>
          <w:szCs w:val="24"/>
        </w:rPr>
        <w:t xml:space="preserve"> component </w:t>
      </w:r>
      <w:proofErr w:type="spellStart"/>
      <w:r>
        <w:rPr>
          <w:rFonts w:cs="Times New Roman"/>
          <w:szCs w:val="24"/>
        </w:rPr>
        <w:t>selection,theoretical</w:t>
      </w:r>
      <w:proofErr w:type="spellEnd"/>
      <w:r>
        <w:rPr>
          <w:rFonts w:cs="Times New Roman"/>
          <w:szCs w:val="24"/>
        </w:rPr>
        <w:t xml:space="preserve"> knowledge </w:t>
      </w:r>
      <w:proofErr w:type="spellStart"/>
      <w:r>
        <w:rPr>
          <w:rFonts w:cs="Times New Roman"/>
          <w:szCs w:val="24"/>
        </w:rPr>
        <w:t>etc.Additionally,we</w:t>
      </w:r>
      <w:proofErr w:type="spellEnd"/>
      <w:r>
        <w:rPr>
          <w:rFonts w:cs="Times New Roman"/>
          <w:szCs w:val="24"/>
        </w:rPr>
        <w:t xml:space="preserve"> experience many difficulties of solving an engineering problem that is ,for </w:t>
      </w:r>
      <w:proofErr w:type="spellStart"/>
      <w:r>
        <w:rPr>
          <w:rFonts w:cs="Times New Roman"/>
          <w:szCs w:val="24"/>
        </w:rPr>
        <w:t>example,when</w:t>
      </w:r>
      <w:proofErr w:type="spellEnd"/>
      <w:r>
        <w:rPr>
          <w:rFonts w:cs="Times New Roman"/>
          <w:szCs w:val="24"/>
        </w:rPr>
        <w:t xml:space="preserve"> the amount of components that is used is too </w:t>
      </w:r>
      <w:proofErr w:type="spellStart"/>
      <w:r>
        <w:rPr>
          <w:rFonts w:cs="Times New Roman"/>
          <w:szCs w:val="24"/>
        </w:rPr>
        <w:t>much,the</w:t>
      </w:r>
      <w:proofErr w:type="spellEnd"/>
      <w:r>
        <w:rPr>
          <w:rFonts w:cs="Times New Roman"/>
          <w:szCs w:val="24"/>
        </w:rPr>
        <w:t xml:space="preserve"> possibility to have problems when implementing the circuit </w:t>
      </w:r>
      <w:proofErr w:type="spellStart"/>
      <w:r>
        <w:rPr>
          <w:rFonts w:cs="Times New Roman"/>
          <w:szCs w:val="24"/>
        </w:rPr>
        <w:t>increases.So</w:t>
      </w:r>
      <w:proofErr w:type="spellEnd"/>
      <w:r>
        <w:rPr>
          <w:rFonts w:cs="Times New Roman"/>
          <w:szCs w:val="24"/>
        </w:rPr>
        <w:t xml:space="preserve"> ,as M.P.W.U. ,we consider this project as </w:t>
      </w:r>
      <w:proofErr w:type="spellStart"/>
      <w:r>
        <w:rPr>
          <w:rFonts w:cs="Times New Roman"/>
          <w:szCs w:val="24"/>
        </w:rPr>
        <w:t>a</w:t>
      </w:r>
      <w:proofErr w:type="spellEnd"/>
      <w:r>
        <w:rPr>
          <w:rFonts w:cs="Times New Roman"/>
          <w:szCs w:val="24"/>
        </w:rPr>
        <w:t xml:space="preserve"> experience and a preparation to real life engineering applications.</w:t>
      </w:r>
    </w:p>
    <w:p w14:paraId="4A76145E" w14:textId="77777777" w:rsidR="00037AEA" w:rsidRPr="00037AEA" w:rsidRDefault="00037AEA" w:rsidP="00037AEA"/>
    <w:p w14:paraId="51DBC84F" w14:textId="77777777" w:rsidR="009D6270" w:rsidRPr="009D6270" w:rsidRDefault="009D6270" w:rsidP="009D6270">
      <w:pPr>
        <w:ind w:firstLine="360"/>
        <w:rPr>
          <w:rFonts w:asciiTheme="minorHAnsi" w:hAnsiTheme="minorHAnsi"/>
          <w:szCs w:val="24"/>
        </w:rPr>
      </w:pPr>
    </w:p>
    <w:p w14:paraId="796A85BE" w14:textId="77777777" w:rsidR="009D6270" w:rsidRPr="009D6270" w:rsidRDefault="009D6270" w:rsidP="009D6270"/>
    <w:sectPr w:rsidR="009D6270" w:rsidRPr="009D6270">
      <w:footerReference w:type="default" r:id="rId17"/>
      <w:pgSz w:w="12240" w:h="15840"/>
      <w:pgMar w:top="1080" w:right="720" w:bottom="216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77014F" w14:textId="77777777" w:rsidR="00543B1D" w:rsidRDefault="00543B1D">
      <w:pPr>
        <w:spacing w:after="0" w:line="240" w:lineRule="auto"/>
      </w:pPr>
      <w:r>
        <w:separator/>
      </w:r>
    </w:p>
  </w:endnote>
  <w:endnote w:type="continuationSeparator" w:id="0">
    <w:p w14:paraId="446E4161" w14:textId="77777777" w:rsidR="00543B1D" w:rsidRDefault="00543B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0A0129" w14:textId="050EC1A6" w:rsidR="002A792A" w:rsidRDefault="00D725AA">
    <w:pPr>
      <w:pStyle w:val="Footer"/>
    </w:pPr>
    <w:r>
      <w:t>M.P.</w:t>
    </w:r>
    <w:proofErr w:type="gramStart"/>
    <w:r>
      <w:t>W.U</w:t>
    </w:r>
    <w:proofErr w:type="gramEnd"/>
    <w:r w:rsidR="004548D6">
      <w:ptab w:relativeTo="margin" w:alignment="right" w:leader="none"/>
    </w:r>
    <w:r w:rsidR="004548D6">
      <w:fldChar w:fldCharType="begin"/>
    </w:r>
    <w:r w:rsidR="004548D6">
      <w:instrText xml:space="preserve"> PAGE   \* MERGEFORMAT </w:instrText>
    </w:r>
    <w:r w:rsidR="004548D6">
      <w:fldChar w:fldCharType="separate"/>
    </w:r>
    <w:r w:rsidR="00BD4E5D">
      <w:rPr>
        <w:noProof/>
      </w:rPr>
      <w:t>1</w:t>
    </w:r>
    <w:r w:rsidR="004548D6">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0F1221" w14:textId="77777777" w:rsidR="00543B1D" w:rsidRDefault="00543B1D">
      <w:pPr>
        <w:spacing w:after="0" w:line="240" w:lineRule="auto"/>
      </w:pPr>
      <w:r>
        <w:separator/>
      </w:r>
    </w:p>
  </w:footnote>
  <w:footnote w:type="continuationSeparator" w:id="0">
    <w:p w14:paraId="394763DC" w14:textId="77777777" w:rsidR="00543B1D" w:rsidRDefault="00543B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46EBFA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43EB93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40A5C0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C52724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DAED8B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3C4E8B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FC2F00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618E10E"/>
    <w:lvl w:ilvl="0">
      <w:start w:val="1"/>
      <w:numFmt w:val="bullet"/>
      <w:lvlText w:val=""/>
      <w:lvlJc w:val="left"/>
      <w:pPr>
        <w:tabs>
          <w:tab w:val="num" w:pos="288"/>
        </w:tabs>
        <w:ind w:left="288" w:hanging="288"/>
      </w:pPr>
      <w:rPr>
        <w:rFonts w:ascii="Wingdings 2" w:hAnsi="Wingdings 2" w:hint="default"/>
      </w:rPr>
    </w:lvl>
  </w:abstractNum>
  <w:abstractNum w:abstractNumId="8" w15:restartNumberingAfterBreak="0">
    <w:nsid w:val="FFFFFF88"/>
    <w:multiLevelType w:val="singleLevel"/>
    <w:tmpl w:val="3C887F5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23226C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7101D7B"/>
    <w:multiLevelType w:val="hybridMultilevel"/>
    <w:tmpl w:val="3D184404"/>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11" w15:restartNumberingAfterBreak="0">
    <w:nsid w:val="0B6B45CC"/>
    <w:multiLevelType w:val="hybridMultilevel"/>
    <w:tmpl w:val="AB28CA54"/>
    <w:lvl w:ilvl="0" w:tplc="F32219A8">
      <w:start w:val="1"/>
      <w:numFmt w:val="bullet"/>
      <w:lvlText w:val=""/>
      <w:lvlJc w:val="left"/>
      <w:pPr>
        <w:tabs>
          <w:tab w:val="num" w:pos="216"/>
        </w:tabs>
        <w:ind w:left="216" w:hanging="216"/>
      </w:pPr>
      <w:rPr>
        <w:rFonts w:ascii="Wingdings 2" w:hAnsi="Wingdings 2" w:hint="default"/>
        <w:color w:val="F8943F" w:themeColor="accent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401257"/>
    <w:multiLevelType w:val="hybridMultilevel"/>
    <w:tmpl w:val="ADD8B8E4"/>
    <w:lvl w:ilvl="0" w:tplc="DC08C406">
      <w:start w:val="1"/>
      <w:numFmt w:val="bullet"/>
      <w:lvlText w:val=""/>
      <w:lvlJc w:val="left"/>
      <w:pPr>
        <w:tabs>
          <w:tab w:val="num" w:pos="216"/>
        </w:tabs>
        <w:ind w:left="216" w:hanging="216"/>
      </w:pPr>
      <w:rPr>
        <w:rFonts w:ascii="Wingdings 2" w:hAnsi="Wingdings 2" w:hint="default"/>
        <w:color w:val="E06B08" w:themeColor="accent6"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65E99"/>
    <w:multiLevelType w:val="hybridMultilevel"/>
    <w:tmpl w:val="39BEA392"/>
    <w:lvl w:ilvl="0" w:tplc="DCBC9E3A">
      <w:start w:val="1"/>
      <w:numFmt w:val="bullet"/>
      <w:lvlText w:val=""/>
      <w:lvlJc w:val="left"/>
      <w:pPr>
        <w:tabs>
          <w:tab w:val="num" w:pos="288"/>
        </w:tabs>
        <w:ind w:left="288" w:hanging="288"/>
      </w:pPr>
      <w:rPr>
        <w:rFonts w:ascii="Wingdings 2" w:hAnsi="Wingdings 2" w:hint="default"/>
        <w:color w:val="F0BB44" w:themeColor="accent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94012E"/>
    <w:multiLevelType w:val="hybridMultilevel"/>
    <w:tmpl w:val="BC1C06D0"/>
    <w:lvl w:ilvl="0" w:tplc="92DC77B4">
      <w:start w:val="1"/>
      <w:numFmt w:val="bullet"/>
      <w:pStyle w:val="ListBullet2"/>
      <w:lvlText w:val=""/>
      <w:lvlJc w:val="left"/>
      <w:pPr>
        <w:tabs>
          <w:tab w:val="num" w:pos="216"/>
        </w:tabs>
        <w:ind w:left="216" w:hanging="216"/>
      </w:pPr>
      <w:rPr>
        <w:rFonts w:ascii="Wingdings 2" w:hAnsi="Wingdings 2" w:hint="default"/>
        <w:color w:val="8DBB70"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A962142"/>
    <w:multiLevelType w:val="hybridMultilevel"/>
    <w:tmpl w:val="0720A880"/>
    <w:lvl w:ilvl="0" w:tplc="C008A240">
      <w:start w:val="1"/>
      <w:numFmt w:val="bullet"/>
      <w:pStyle w:val="HighRisk"/>
      <w:lvlText w:val=""/>
      <w:lvlJc w:val="left"/>
      <w:pPr>
        <w:ind w:left="360" w:hanging="360"/>
      </w:pPr>
      <w:rPr>
        <w:rFonts w:ascii="Wingdings 2" w:hAnsi="Wingdings 2" w:hint="default"/>
        <w:color w:val="E06B08" w:themeColor="accent6"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F404DB"/>
    <w:multiLevelType w:val="hybridMultilevel"/>
    <w:tmpl w:val="F8CC5F26"/>
    <w:lvl w:ilvl="0" w:tplc="EDDA852A">
      <w:start w:val="1"/>
      <w:numFmt w:val="bullet"/>
      <w:lvlText w:val=""/>
      <w:lvlJc w:val="left"/>
      <w:pPr>
        <w:tabs>
          <w:tab w:val="num" w:pos="216"/>
        </w:tabs>
        <w:ind w:left="216" w:hanging="216"/>
      </w:pPr>
      <w:rPr>
        <w:rFonts w:ascii="Wingdings 2" w:hAnsi="Wingdings 2" w:hint="default"/>
        <w:color w:val="DF1010"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221731E"/>
    <w:multiLevelType w:val="hybridMultilevel"/>
    <w:tmpl w:val="2F763E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1070CFE"/>
    <w:multiLevelType w:val="hybridMultilevel"/>
    <w:tmpl w:val="4CC6DB36"/>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19" w15:restartNumberingAfterBreak="0">
    <w:nsid w:val="31B523DD"/>
    <w:multiLevelType w:val="hybridMultilevel"/>
    <w:tmpl w:val="FEE06C24"/>
    <w:lvl w:ilvl="0" w:tplc="3D6A855A">
      <w:start w:val="1"/>
      <w:numFmt w:val="bullet"/>
      <w:lvlText w:val=""/>
      <w:lvlJc w:val="left"/>
      <w:pPr>
        <w:tabs>
          <w:tab w:val="num" w:pos="288"/>
        </w:tabs>
        <w:ind w:left="288" w:hanging="288"/>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AF29A8"/>
    <w:multiLevelType w:val="hybridMultilevel"/>
    <w:tmpl w:val="4F807A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55F3697"/>
    <w:multiLevelType w:val="hybridMultilevel"/>
    <w:tmpl w:val="96363118"/>
    <w:lvl w:ilvl="0" w:tplc="BCD6038E">
      <w:start w:val="1"/>
      <w:numFmt w:val="bullet"/>
      <w:lvlText w:val=""/>
      <w:lvlJc w:val="left"/>
      <w:pPr>
        <w:tabs>
          <w:tab w:val="num" w:pos="216"/>
        </w:tabs>
        <w:ind w:left="216" w:hanging="216"/>
      </w:pPr>
      <w:rPr>
        <w:rFonts w:ascii="Wingdings 2" w:hAnsi="Wingdings 2" w:hint="default"/>
        <w:color w:val="F0BB44" w:themeColor="accent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EC523D"/>
    <w:multiLevelType w:val="hybridMultilevel"/>
    <w:tmpl w:val="4CC6DB36"/>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23" w15:restartNumberingAfterBreak="0">
    <w:nsid w:val="42D1176B"/>
    <w:multiLevelType w:val="hybridMultilevel"/>
    <w:tmpl w:val="4DFC0ED0"/>
    <w:lvl w:ilvl="0" w:tplc="D024B202">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46775D7"/>
    <w:multiLevelType w:val="hybridMultilevel"/>
    <w:tmpl w:val="C7185C2C"/>
    <w:lvl w:ilvl="0" w:tplc="D2187D1A">
      <w:start w:val="1"/>
      <w:numFmt w:val="bullet"/>
      <w:pStyle w:val="AtRisk"/>
      <w:lvlText w:val=""/>
      <w:lvlJc w:val="left"/>
      <w:pPr>
        <w:ind w:left="360" w:hanging="360"/>
      </w:pPr>
      <w:rPr>
        <w:rFonts w:ascii="Wingdings 2" w:hAnsi="Wingdings 2" w:hint="default"/>
        <w:color w:val="D59811" w:themeColor="accent3"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B33639"/>
    <w:multiLevelType w:val="hybridMultilevel"/>
    <w:tmpl w:val="AECA2F36"/>
    <w:lvl w:ilvl="0" w:tplc="EA3A5D9E">
      <w:start w:val="1"/>
      <w:numFmt w:val="bullet"/>
      <w:lvlText w:val=""/>
      <w:lvlJc w:val="left"/>
      <w:pPr>
        <w:tabs>
          <w:tab w:val="num" w:pos="216"/>
        </w:tabs>
        <w:ind w:left="216" w:hanging="216"/>
      </w:pPr>
      <w:rPr>
        <w:rFonts w:ascii="Wingdings 2" w:hAnsi="Wingdings 2" w:hint="default"/>
        <w:color w:val="D59811" w:themeColor="accent3"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C21D5A"/>
    <w:multiLevelType w:val="hybridMultilevel"/>
    <w:tmpl w:val="D3C019A2"/>
    <w:lvl w:ilvl="0" w:tplc="78D294C6">
      <w:start w:val="1"/>
      <w:numFmt w:val="bullet"/>
      <w:lvlText w:val=""/>
      <w:lvlJc w:val="left"/>
      <w:pPr>
        <w:tabs>
          <w:tab w:val="num" w:pos="216"/>
        </w:tabs>
        <w:ind w:left="216" w:hanging="216"/>
      </w:pPr>
      <w:rPr>
        <w:rFonts w:ascii="Wingdings 2" w:hAnsi="Wingdings 2" w:hint="default"/>
        <w:color w:val="F24F4F"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E25B1E"/>
    <w:multiLevelType w:val="hybridMultilevel"/>
    <w:tmpl w:val="0F6E6DD4"/>
    <w:lvl w:ilvl="0" w:tplc="1D324F7E">
      <w:start w:val="1"/>
      <w:numFmt w:val="bullet"/>
      <w:pStyle w:val="OffTrack"/>
      <w:lvlText w:val=""/>
      <w:lvlJc w:val="left"/>
      <w:pPr>
        <w:ind w:left="360" w:hanging="360"/>
      </w:pPr>
      <w:rPr>
        <w:rFonts w:ascii="Wingdings 2" w:hAnsi="Wingdings 2" w:hint="default"/>
        <w:color w:val="DF1010"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983861"/>
    <w:multiLevelType w:val="hybridMultilevel"/>
    <w:tmpl w:val="5126AF46"/>
    <w:lvl w:ilvl="0" w:tplc="0FC450AC">
      <w:start w:val="1"/>
      <w:numFmt w:val="bullet"/>
      <w:lvlText w:val=""/>
      <w:lvlJc w:val="left"/>
      <w:pPr>
        <w:tabs>
          <w:tab w:val="num" w:pos="216"/>
        </w:tabs>
        <w:ind w:left="216" w:hanging="216"/>
      </w:pPr>
      <w:rPr>
        <w:rFonts w:ascii="Wingdings 2" w:hAnsi="Wingdings 2" w:hint="default"/>
        <w:color w:val="669748" w:themeColor="accent2"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525F5E"/>
    <w:multiLevelType w:val="hybridMultilevel"/>
    <w:tmpl w:val="3F8AF4E4"/>
    <w:lvl w:ilvl="0" w:tplc="6E5EAD26">
      <w:start w:val="1"/>
      <w:numFmt w:val="bullet"/>
      <w:pStyle w:val="OnTrack"/>
      <w:lvlText w:val=""/>
      <w:lvlJc w:val="left"/>
      <w:pPr>
        <w:ind w:left="360" w:hanging="360"/>
      </w:pPr>
      <w:rPr>
        <w:rFonts w:ascii="Wingdings 2" w:hAnsi="Wingdings 2" w:hint="default"/>
        <w:color w:val="669748" w:themeColor="accent2"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AD2A45"/>
    <w:multiLevelType w:val="hybridMultilevel"/>
    <w:tmpl w:val="57024D7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D2D6AB9"/>
    <w:multiLevelType w:val="hybridMultilevel"/>
    <w:tmpl w:val="4850B7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D6016F6"/>
    <w:multiLevelType w:val="hybridMultilevel"/>
    <w:tmpl w:val="3D184404"/>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num w:numId="1">
    <w:abstractNumId w:val="7"/>
  </w:num>
  <w:num w:numId="2">
    <w:abstractNumId w:val="7"/>
    <w:lvlOverride w:ilvl="0">
      <w:startOverride w:val="1"/>
    </w:lvlOverride>
  </w:num>
  <w:num w:numId="3">
    <w:abstractNumId w:val="7"/>
    <w:lvlOverride w:ilvl="0">
      <w:startOverride w:val="1"/>
    </w:lvlOverride>
  </w:num>
  <w:num w:numId="4">
    <w:abstractNumId w:val="19"/>
  </w:num>
  <w:num w:numId="5">
    <w:abstractNumId w:val="7"/>
    <w:lvlOverride w:ilvl="0">
      <w:startOverride w:val="1"/>
    </w:lvlOverride>
  </w:num>
  <w:num w:numId="6">
    <w:abstractNumId w:val="7"/>
    <w:lvlOverride w:ilvl="0">
      <w:startOverride w:val="1"/>
    </w:lvlOverride>
  </w:num>
  <w:num w:numId="7">
    <w:abstractNumId w:val="14"/>
  </w:num>
  <w:num w:numId="8">
    <w:abstractNumId w:val="21"/>
  </w:num>
  <w:num w:numId="9">
    <w:abstractNumId w:val="11"/>
  </w:num>
  <w:num w:numId="10">
    <w:abstractNumId w:val="26"/>
  </w:num>
  <w:num w:numId="11">
    <w:abstractNumId w:val="29"/>
  </w:num>
  <w:num w:numId="12">
    <w:abstractNumId w:val="29"/>
    <w:lvlOverride w:ilvl="0">
      <w:startOverride w:val="1"/>
    </w:lvlOverride>
  </w:num>
  <w:num w:numId="13">
    <w:abstractNumId w:val="13"/>
  </w:num>
  <w:num w:numId="14">
    <w:abstractNumId w:val="13"/>
    <w:lvlOverride w:ilvl="0">
      <w:startOverride w:val="1"/>
    </w:lvlOverride>
  </w:num>
  <w:num w:numId="15">
    <w:abstractNumId w:val="15"/>
  </w:num>
  <w:num w:numId="16">
    <w:abstractNumId w:val="15"/>
    <w:lvlOverride w:ilvl="0">
      <w:startOverride w:val="1"/>
    </w:lvlOverride>
  </w:num>
  <w:num w:numId="17">
    <w:abstractNumId w:val="27"/>
  </w:num>
  <w:num w:numId="18">
    <w:abstractNumId w:val="27"/>
    <w:lvlOverride w:ilvl="0">
      <w:startOverride w:val="1"/>
    </w:lvlOverride>
  </w:num>
  <w:num w:numId="19">
    <w:abstractNumId w:val="29"/>
  </w:num>
  <w:num w:numId="20">
    <w:abstractNumId w:val="29"/>
  </w:num>
  <w:num w:numId="21">
    <w:abstractNumId w:val="14"/>
    <w:lvlOverride w:ilvl="0">
      <w:startOverride w:val="1"/>
    </w:lvlOverride>
  </w:num>
  <w:num w:numId="22">
    <w:abstractNumId w:val="14"/>
    <w:lvlOverride w:ilvl="0">
      <w:startOverride w:val="1"/>
    </w:lvlOverride>
  </w:num>
  <w:num w:numId="23">
    <w:abstractNumId w:val="29"/>
    <w:lvlOverride w:ilvl="0">
      <w:startOverride w:val="1"/>
    </w:lvlOverride>
  </w:num>
  <w:num w:numId="24">
    <w:abstractNumId w:val="24"/>
  </w:num>
  <w:num w:numId="25">
    <w:abstractNumId w:val="15"/>
    <w:lvlOverride w:ilvl="0">
      <w:startOverride w:val="1"/>
    </w:lvlOverride>
  </w:num>
  <w:num w:numId="26">
    <w:abstractNumId w:val="9"/>
  </w:num>
  <w:num w:numId="27">
    <w:abstractNumId w:val="6"/>
  </w:num>
  <w:num w:numId="28">
    <w:abstractNumId w:val="5"/>
  </w:num>
  <w:num w:numId="29">
    <w:abstractNumId w:val="4"/>
  </w:num>
  <w:num w:numId="30">
    <w:abstractNumId w:val="8"/>
  </w:num>
  <w:num w:numId="31">
    <w:abstractNumId w:val="3"/>
  </w:num>
  <w:num w:numId="32">
    <w:abstractNumId w:val="2"/>
  </w:num>
  <w:num w:numId="33">
    <w:abstractNumId w:val="1"/>
  </w:num>
  <w:num w:numId="34">
    <w:abstractNumId w:val="0"/>
  </w:num>
  <w:num w:numId="35">
    <w:abstractNumId w:val="28"/>
  </w:num>
  <w:num w:numId="36">
    <w:abstractNumId w:val="25"/>
  </w:num>
  <w:num w:numId="37">
    <w:abstractNumId w:val="12"/>
  </w:num>
  <w:num w:numId="38">
    <w:abstractNumId w:val="16"/>
  </w:num>
  <w:num w:numId="39">
    <w:abstractNumId w:val="31"/>
  </w:num>
  <w:num w:numId="40">
    <w:abstractNumId w:val="17"/>
  </w:num>
  <w:num w:numId="41">
    <w:abstractNumId w:val="20"/>
  </w:num>
  <w:num w:numId="42">
    <w:abstractNumId w:val="30"/>
  </w:num>
  <w:num w:numId="4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2"/>
  </w:num>
  <w:num w:numId="46">
    <w:abstractNumId w:val="23"/>
  </w:num>
  <w:num w:numId="47">
    <w:abstractNumId w:val="10"/>
  </w:num>
  <w:num w:numId="4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59E"/>
    <w:rsid w:val="00004C82"/>
    <w:rsid w:val="000303C2"/>
    <w:rsid w:val="00037AEA"/>
    <w:rsid w:val="00071A33"/>
    <w:rsid w:val="0008087C"/>
    <w:rsid w:val="000A0F81"/>
    <w:rsid w:val="000A696F"/>
    <w:rsid w:val="00102801"/>
    <w:rsid w:val="001E35FF"/>
    <w:rsid w:val="002A792A"/>
    <w:rsid w:val="003638E9"/>
    <w:rsid w:val="00387081"/>
    <w:rsid w:val="004223A9"/>
    <w:rsid w:val="00431FBE"/>
    <w:rsid w:val="004548D6"/>
    <w:rsid w:val="004A6CD8"/>
    <w:rsid w:val="004B5EAA"/>
    <w:rsid w:val="00543B1D"/>
    <w:rsid w:val="005B653B"/>
    <w:rsid w:val="005C17AF"/>
    <w:rsid w:val="005F6ACD"/>
    <w:rsid w:val="006205F4"/>
    <w:rsid w:val="006D480F"/>
    <w:rsid w:val="006D798F"/>
    <w:rsid w:val="006F07D7"/>
    <w:rsid w:val="007E24C6"/>
    <w:rsid w:val="007F4802"/>
    <w:rsid w:val="0080359E"/>
    <w:rsid w:val="00823C88"/>
    <w:rsid w:val="008B4B02"/>
    <w:rsid w:val="008F5857"/>
    <w:rsid w:val="009748CA"/>
    <w:rsid w:val="009A2528"/>
    <w:rsid w:val="009A2858"/>
    <w:rsid w:val="009B16E2"/>
    <w:rsid w:val="009D6270"/>
    <w:rsid w:val="00A32A28"/>
    <w:rsid w:val="00AB08ED"/>
    <w:rsid w:val="00AB0EC3"/>
    <w:rsid w:val="00AB17FC"/>
    <w:rsid w:val="00B656AB"/>
    <w:rsid w:val="00BD4E5D"/>
    <w:rsid w:val="00BF2918"/>
    <w:rsid w:val="00C3688B"/>
    <w:rsid w:val="00C40E10"/>
    <w:rsid w:val="00C72B2A"/>
    <w:rsid w:val="00CA08B9"/>
    <w:rsid w:val="00CC1B12"/>
    <w:rsid w:val="00D21926"/>
    <w:rsid w:val="00D34246"/>
    <w:rsid w:val="00D725AA"/>
    <w:rsid w:val="00E814A4"/>
    <w:rsid w:val="00E917C9"/>
    <w:rsid w:val="00EA26DA"/>
    <w:rsid w:val="00ED389C"/>
    <w:rsid w:val="00F06BBE"/>
    <w:rsid w:val="00F801D7"/>
    <w:rsid w:val="00FF4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731F03"/>
  <w15:chartTrackingRefBased/>
  <w15:docId w15:val="{B9D43756-B92A-46C6-BC88-2C59EE997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4"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8"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D6270"/>
    <w:rPr>
      <w:rFonts w:ascii="Times New Roman" w:hAnsi="Times New Roman"/>
      <w:sz w:val="24"/>
    </w:rPr>
  </w:style>
  <w:style w:type="paragraph" w:styleId="Heading1">
    <w:name w:val="heading 1"/>
    <w:basedOn w:val="Normal"/>
    <w:next w:val="Normal"/>
    <w:link w:val="Heading1Char"/>
    <w:uiPriority w:val="9"/>
    <w:qFormat/>
    <w:rsid w:val="00D725AA"/>
    <w:pPr>
      <w:keepNext/>
      <w:keepLines/>
      <w:pBdr>
        <w:bottom w:val="single" w:sz="4" w:space="1" w:color="BCB8AC" w:themeColor="text2" w:themeTint="66"/>
      </w:pBdr>
      <w:spacing w:before="360" w:after="240"/>
      <w:outlineLvl w:val="0"/>
    </w:pPr>
    <w:rPr>
      <w:rFonts w:asciiTheme="majorHAnsi" w:eastAsiaTheme="majorEastAsia" w:hAnsiTheme="majorHAnsi" w:cstheme="majorBidi"/>
      <w:color w:val="DF1010" w:themeColor="accent1" w:themeShade="BF"/>
      <w:sz w:val="28"/>
      <w:szCs w:val="22"/>
    </w:rPr>
  </w:style>
  <w:style w:type="paragraph" w:styleId="Heading2">
    <w:name w:val="heading 2"/>
    <w:basedOn w:val="Normal"/>
    <w:next w:val="Normal"/>
    <w:link w:val="Heading2Char"/>
    <w:uiPriority w:val="9"/>
    <w:unhideWhenUsed/>
    <w:qFormat/>
    <w:rsid w:val="009D6270"/>
    <w:pPr>
      <w:keepNext/>
      <w:keepLines/>
      <w:spacing w:after="200" w:line="240" w:lineRule="auto"/>
      <w:contextualSpacing/>
      <w:outlineLvl w:val="1"/>
    </w:pPr>
    <w:rPr>
      <w:rFonts w:asciiTheme="majorHAnsi" w:eastAsiaTheme="majorEastAsia" w:hAnsiTheme="majorHAnsi" w:cstheme="majorBidi"/>
      <w:color w:val="C00000"/>
      <w:szCs w:val="16"/>
    </w:rPr>
  </w:style>
  <w:style w:type="paragraph" w:styleId="Heading3">
    <w:name w:val="heading 3"/>
    <w:basedOn w:val="Normal"/>
    <w:next w:val="Normal"/>
    <w:link w:val="Heading3Char"/>
    <w:uiPriority w:val="9"/>
    <w:semiHidden/>
    <w:unhideWhenUsed/>
    <w:qFormat/>
    <w:rsid w:val="001E35FF"/>
    <w:pPr>
      <w:keepNext/>
      <w:keepLines/>
      <w:spacing w:before="40" w:after="0"/>
      <w:outlineLvl w:val="2"/>
    </w:pPr>
    <w:rPr>
      <w:rFonts w:asciiTheme="majorHAnsi" w:eastAsiaTheme="majorEastAsia" w:hAnsiTheme="majorHAnsi" w:cstheme="majorBidi"/>
      <w:color w:val="DF1010" w:themeColor="accent1" w:themeShade="BF"/>
      <w:sz w:val="16"/>
      <w:szCs w:val="16"/>
    </w:rPr>
  </w:style>
  <w:style w:type="paragraph" w:styleId="Heading4">
    <w:name w:val="heading 4"/>
    <w:basedOn w:val="Normal"/>
    <w:next w:val="Normal"/>
    <w:link w:val="Heading4Char"/>
    <w:uiPriority w:val="9"/>
    <w:semiHidden/>
    <w:unhideWhenUsed/>
    <w:qFormat/>
    <w:rsid w:val="001E35FF"/>
    <w:pPr>
      <w:keepNext/>
      <w:keepLines/>
      <w:spacing w:before="40" w:after="0"/>
      <w:outlineLvl w:val="3"/>
    </w:pPr>
    <w:rPr>
      <w:rFonts w:asciiTheme="majorHAnsi" w:eastAsiaTheme="majorEastAsia" w:hAnsiTheme="majorHAnsi" w:cstheme="majorBidi"/>
      <w:i/>
      <w:iCs/>
      <w:color w:val="DF1010" w:themeColor="accent1" w:themeShade="BF"/>
      <w:sz w:val="16"/>
    </w:rPr>
  </w:style>
  <w:style w:type="paragraph" w:styleId="Heading5">
    <w:name w:val="heading 5"/>
    <w:basedOn w:val="Normal"/>
    <w:next w:val="Normal"/>
    <w:link w:val="Heading5Char"/>
    <w:uiPriority w:val="9"/>
    <w:semiHidden/>
    <w:unhideWhenUsed/>
    <w:qFormat/>
    <w:rsid w:val="001E35FF"/>
    <w:pPr>
      <w:keepNext/>
      <w:keepLines/>
      <w:spacing w:before="40" w:after="200"/>
      <w:outlineLvl w:val="4"/>
    </w:pPr>
    <w:rPr>
      <w:rFonts w:asciiTheme="majorHAnsi" w:eastAsiaTheme="majorEastAsia" w:hAnsiTheme="majorHAnsi" w:cstheme="majorBidi"/>
      <w:color w:val="DF1010" w:themeColor="accent1" w:themeShade="BF"/>
      <w:sz w:val="16"/>
    </w:rPr>
  </w:style>
  <w:style w:type="paragraph" w:styleId="Heading6">
    <w:name w:val="heading 6"/>
    <w:basedOn w:val="Normal"/>
    <w:next w:val="Normal"/>
    <w:link w:val="Heading6Char"/>
    <w:uiPriority w:val="9"/>
    <w:semiHidden/>
    <w:unhideWhenUsed/>
    <w:qFormat/>
    <w:rsid w:val="001E35FF"/>
    <w:pPr>
      <w:keepNext/>
      <w:keepLines/>
      <w:spacing w:before="40" w:after="0"/>
      <w:outlineLvl w:val="5"/>
    </w:pPr>
    <w:rPr>
      <w:rFonts w:asciiTheme="majorHAnsi" w:eastAsiaTheme="majorEastAsia" w:hAnsiTheme="majorHAnsi" w:cstheme="majorBidi"/>
      <w:color w:val="940B0B" w:themeColor="accent1" w:themeShade="7F"/>
      <w:sz w:val="16"/>
    </w:rPr>
  </w:style>
  <w:style w:type="paragraph" w:styleId="Heading7">
    <w:name w:val="heading 7"/>
    <w:basedOn w:val="Normal"/>
    <w:next w:val="Normal"/>
    <w:link w:val="Heading7Char"/>
    <w:uiPriority w:val="9"/>
    <w:semiHidden/>
    <w:unhideWhenUsed/>
    <w:qFormat/>
    <w:rsid w:val="001E35FF"/>
    <w:pPr>
      <w:keepNext/>
      <w:keepLines/>
      <w:spacing w:before="40" w:after="0"/>
      <w:outlineLvl w:val="6"/>
    </w:pPr>
    <w:rPr>
      <w:rFonts w:asciiTheme="majorHAnsi" w:eastAsiaTheme="majorEastAsia" w:hAnsiTheme="majorHAnsi" w:cstheme="majorBidi"/>
      <w:i/>
      <w:iCs/>
      <w:color w:val="940B0B" w:themeColor="accent1" w:themeShade="7F"/>
      <w:sz w:val="16"/>
    </w:rPr>
  </w:style>
  <w:style w:type="paragraph" w:styleId="Heading8">
    <w:name w:val="heading 8"/>
    <w:basedOn w:val="Normal"/>
    <w:next w:val="Normal"/>
    <w:link w:val="Heading8Char"/>
    <w:uiPriority w:val="9"/>
    <w:semiHidden/>
    <w:unhideWhenUsed/>
    <w:qFormat/>
    <w:rsid w:val="001E35FF"/>
    <w:pPr>
      <w:keepNext/>
      <w:keepLines/>
      <w:spacing w:before="40" w:after="0"/>
      <w:outlineLvl w:val="7"/>
    </w:pPr>
    <w:rPr>
      <w:rFonts w:asciiTheme="majorHAnsi" w:eastAsiaTheme="majorEastAsia" w:hAnsiTheme="majorHAnsi" w:cstheme="majorBidi"/>
      <w:color w:val="272727" w:themeColor="text1" w:themeTint="D8"/>
      <w:sz w:val="16"/>
      <w:szCs w:val="21"/>
    </w:rPr>
  </w:style>
  <w:style w:type="paragraph" w:styleId="Heading9">
    <w:name w:val="heading 9"/>
    <w:basedOn w:val="Normal"/>
    <w:next w:val="Normal"/>
    <w:link w:val="Heading9Char"/>
    <w:uiPriority w:val="9"/>
    <w:semiHidden/>
    <w:unhideWhenUsed/>
    <w:qFormat/>
    <w:rsid w:val="001E35FF"/>
    <w:pPr>
      <w:keepNext/>
      <w:keepLines/>
      <w:spacing w:before="40" w:after="0"/>
      <w:outlineLvl w:val="8"/>
    </w:pPr>
    <w:rPr>
      <w:rFonts w:asciiTheme="majorHAnsi" w:eastAsiaTheme="majorEastAsia" w:hAnsiTheme="majorHAnsi" w:cstheme="majorBidi"/>
      <w:i/>
      <w:iCs/>
      <w:color w:val="272727" w:themeColor="text1" w:themeTint="D8"/>
      <w:sz w:val="1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2"/>
    <w:qFormat/>
    <w:pPr>
      <w:spacing w:after="0" w:line="240" w:lineRule="auto"/>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2"/>
    <w:rsid w:val="0008087C"/>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3"/>
    <w:qFormat/>
    <w:pPr>
      <w:numPr>
        <w:ilvl w:val="1"/>
      </w:numPr>
      <w:spacing w:after="80" w:line="240" w:lineRule="auto"/>
      <w:contextualSpacing/>
      <w:jc w:val="right"/>
    </w:pPr>
    <w:rPr>
      <w:rFonts w:asciiTheme="majorHAnsi" w:eastAsiaTheme="majorEastAsia" w:hAnsiTheme="majorHAnsi" w:cstheme="majorBidi"/>
      <w:spacing w:val="15"/>
      <w:sz w:val="28"/>
      <w:szCs w:val="28"/>
    </w:rPr>
  </w:style>
  <w:style w:type="character" w:customStyle="1" w:styleId="SubtitleChar">
    <w:name w:val="Subtitle Char"/>
    <w:basedOn w:val="DefaultParagraphFont"/>
    <w:link w:val="Subtitle"/>
    <w:uiPriority w:val="3"/>
    <w:rsid w:val="0008087C"/>
    <w:rPr>
      <w:rFonts w:asciiTheme="majorHAnsi" w:eastAsiaTheme="majorEastAsia" w:hAnsiTheme="majorHAnsi" w:cstheme="majorBidi"/>
      <w:spacing w:val="15"/>
      <w:sz w:val="28"/>
      <w:szCs w:val="28"/>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styleId="PlaceholderText">
    <w:name w:val="Placeholder Text"/>
    <w:basedOn w:val="DefaultParagraphFont"/>
    <w:uiPriority w:val="99"/>
    <w:semiHidden/>
    <w:rPr>
      <w:color w:val="808080"/>
    </w:rPr>
  </w:style>
  <w:style w:type="character" w:customStyle="1" w:styleId="Heading1Char">
    <w:name w:val="Heading 1 Char"/>
    <w:basedOn w:val="DefaultParagraphFont"/>
    <w:link w:val="Heading1"/>
    <w:uiPriority w:val="9"/>
    <w:rsid w:val="00D725AA"/>
    <w:rPr>
      <w:rFonts w:asciiTheme="majorHAnsi" w:eastAsiaTheme="majorEastAsia" w:hAnsiTheme="majorHAnsi" w:cstheme="majorBidi"/>
      <w:color w:val="DF1010" w:themeColor="accent1" w:themeShade="BF"/>
      <w:sz w:val="28"/>
      <w:szCs w:val="22"/>
    </w:rPr>
  </w:style>
  <w:style w:type="paragraph" w:styleId="Date">
    <w:name w:val="Date"/>
    <w:basedOn w:val="Normal"/>
    <w:next w:val="Normal"/>
    <w:link w:val="DateChar"/>
    <w:uiPriority w:val="5"/>
    <w:unhideWhenUsed/>
    <w:qFormat/>
    <w:pPr>
      <w:spacing w:after="720" w:line="240" w:lineRule="auto"/>
      <w:contextualSpacing/>
    </w:pPr>
    <w:rPr>
      <w:rFonts w:asciiTheme="majorHAnsi" w:eastAsiaTheme="majorEastAsia" w:hAnsiTheme="majorHAnsi" w:cstheme="majorBidi"/>
      <w:sz w:val="16"/>
      <w:szCs w:val="16"/>
    </w:rPr>
  </w:style>
  <w:style w:type="character" w:customStyle="1" w:styleId="DateChar">
    <w:name w:val="Date Char"/>
    <w:basedOn w:val="DefaultParagraphFont"/>
    <w:link w:val="Date"/>
    <w:uiPriority w:val="5"/>
    <w:rsid w:val="0008087C"/>
    <w:rPr>
      <w:rFonts w:asciiTheme="majorHAnsi" w:eastAsiaTheme="majorEastAsia" w:hAnsiTheme="majorHAnsi" w:cstheme="majorBidi"/>
      <w:sz w:val="16"/>
      <w:szCs w:val="16"/>
    </w:rPr>
  </w:style>
  <w:style w:type="character" w:customStyle="1" w:styleId="Heading2Char">
    <w:name w:val="Heading 2 Char"/>
    <w:basedOn w:val="DefaultParagraphFont"/>
    <w:link w:val="Heading2"/>
    <w:uiPriority w:val="9"/>
    <w:rsid w:val="009D6270"/>
    <w:rPr>
      <w:rFonts w:asciiTheme="majorHAnsi" w:eastAsiaTheme="majorEastAsia" w:hAnsiTheme="majorHAnsi" w:cstheme="majorBidi"/>
      <w:color w:val="C00000"/>
      <w:sz w:val="24"/>
      <w:szCs w:val="16"/>
    </w:rPr>
  </w:style>
  <w:style w:type="paragraph" w:styleId="ListBullet2">
    <w:name w:val="List Bullet 2"/>
    <w:basedOn w:val="Normal"/>
    <w:uiPriority w:val="8"/>
    <w:unhideWhenUsed/>
    <w:qFormat/>
    <w:rsid w:val="001E35FF"/>
    <w:pPr>
      <w:numPr>
        <w:numId w:val="7"/>
      </w:numPr>
      <w:spacing w:after="60" w:line="240" w:lineRule="auto"/>
    </w:pPr>
    <w:rPr>
      <w:rFonts w:asciiTheme="majorHAnsi" w:eastAsiaTheme="majorEastAsia" w:hAnsiTheme="majorHAnsi" w:cstheme="majorBidi"/>
      <w:sz w:val="14"/>
      <w:szCs w:val="14"/>
    </w:rPr>
  </w:style>
  <w:style w:type="table" w:customStyle="1" w:styleId="ProjectStatusReport">
    <w:name w:val="Project Status Report"/>
    <w:basedOn w:val="TableNormal"/>
    <w:uiPriority w:val="99"/>
    <w:pPr>
      <w:spacing w:before="20" w:after="0" w:line="288" w:lineRule="auto"/>
    </w:pPr>
    <w:rPr>
      <w:rFonts w:asciiTheme="majorHAnsi" w:eastAsiaTheme="majorEastAsia" w:hAnsiTheme="majorHAnsi" w:cstheme="majorBidi"/>
      <w:sz w:val="16"/>
      <w:szCs w:val="16"/>
    </w:rPr>
    <w:tblPr>
      <w:tblBorders>
        <w:top w:val="single" w:sz="4" w:space="0" w:color="BCB8AC" w:themeColor="text2" w:themeTint="66"/>
        <w:bottom w:val="single" w:sz="4" w:space="0" w:color="BCB8AC" w:themeColor="text2" w:themeTint="66"/>
        <w:insideH w:val="single" w:sz="4" w:space="0" w:color="BCB8AC" w:themeColor="text2" w:themeTint="66"/>
        <w:insideV w:val="single" w:sz="4" w:space="0" w:color="BCB8AC" w:themeColor="text2" w:themeTint="66"/>
      </w:tblBorders>
      <w:tblCellMar>
        <w:top w:w="144" w:type="dxa"/>
        <w:left w:w="0" w:type="dxa"/>
        <w:bottom w:w="144" w:type="dxa"/>
        <w:right w:w="144" w:type="dxa"/>
      </w:tblCellMar>
    </w:tbl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customStyle="1" w:styleId="OnTrack">
    <w:name w:val="On Track"/>
    <w:basedOn w:val="Normal"/>
    <w:uiPriority w:val="5"/>
    <w:qFormat/>
    <w:rsid w:val="001E35FF"/>
    <w:pPr>
      <w:numPr>
        <w:numId w:val="11"/>
      </w:numPr>
      <w:spacing w:after="0" w:line="288" w:lineRule="auto"/>
    </w:pPr>
    <w:rPr>
      <w:rFonts w:asciiTheme="majorHAnsi" w:eastAsiaTheme="majorEastAsia" w:hAnsiTheme="majorHAnsi" w:cstheme="majorBidi"/>
      <w:sz w:val="16"/>
      <w:szCs w:val="16"/>
    </w:rPr>
  </w:style>
  <w:style w:type="paragraph" w:customStyle="1" w:styleId="AtRisk">
    <w:name w:val="At Risk"/>
    <w:basedOn w:val="OnTrack"/>
    <w:uiPriority w:val="6"/>
    <w:qFormat/>
    <w:rsid w:val="001E35FF"/>
    <w:pPr>
      <w:numPr>
        <w:numId w:val="24"/>
      </w:numPr>
    </w:pPr>
  </w:style>
  <w:style w:type="paragraph" w:customStyle="1" w:styleId="HighRisk">
    <w:name w:val="High Risk"/>
    <w:basedOn w:val="OnTrack"/>
    <w:uiPriority w:val="6"/>
    <w:qFormat/>
    <w:rsid w:val="001E35FF"/>
    <w:pPr>
      <w:numPr>
        <w:numId w:val="15"/>
      </w:numPr>
    </w:pPr>
  </w:style>
  <w:style w:type="paragraph" w:customStyle="1" w:styleId="OffTrack">
    <w:name w:val="Off Track"/>
    <w:basedOn w:val="OnTrack"/>
    <w:uiPriority w:val="6"/>
    <w:qFormat/>
    <w:rsid w:val="001E35FF"/>
    <w:pPr>
      <w:numPr>
        <w:numId w:val="17"/>
      </w:numPr>
    </w:pPr>
  </w:style>
  <w:style w:type="paragraph" w:styleId="NoSpacing">
    <w:name w:val="No Spacing"/>
    <w:uiPriority w:val="8"/>
    <w:qFormat/>
    <w:pPr>
      <w:spacing w:after="0" w:line="288" w:lineRule="auto"/>
    </w:pPr>
  </w:style>
  <w:style w:type="character" w:styleId="Strong">
    <w:name w:val="Strong"/>
    <w:basedOn w:val="DefaultParagraphFont"/>
    <w:uiPriority w:val="4"/>
    <w:unhideWhenUsed/>
    <w:qFormat/>
    <w:rPr>
      <w:b/>
      <w:bCs/>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rsid w:val="001E35FF"/>
    <w:pPr>
      <w:tabs>
        <w:tab w:val="center" w:pos="4680"/>
        <w:tab w:val="right" w:pos="9360"/>
      </w:tabs>
      <w:spacing w:after="0" w:line="240" w:lineRule="auto"/>
    </w:pPr>
    <w:rPr>
      <w:rFonts w:asciiTheme="majorHAnsi" w:eastAsiaTheme="majorEastAsia" w:hAnsiTheme="majorHAnsi" w:cstheme="majorBidi"/>
      <w:caps/>
      <w:color w:val="DF1010" w:themeColor="accent1" w:themeShade="BF"/>
      <w:sz w:val="16"/>
      <w:szCs w:val="16"/>
    </w:rPr>
  </w:style>
  <w:style w:type="character" w:customStyle="1" w:styleId="FooterChar">
    <w:name w:val="Footer Char"/>
    <w:basedOn w:val="DefaultParagraphFont"/>
    <w:link w:val="Footer"/>
    <w:uiPriority w:val="99"/>
    <w:rsid w:val="001E35FF"/>
    <w:rPr>
      <w:rFonts w:asciiTheme="majorHAnsi" w:eastAsiaTheme="majorEastAsia" w:hAnsiTheme="majorHAnsi" w:cstheme="majorBidi"/>
      <w:caps/>
      <w:color w:val="DF1010" w:themeColor="accent1" w:themeShade="BF"/>
      <w:sz w:val="16"/>
      <w:szCs w:val="16"/>
    </w:rPr>
  </w:style>
  <w:style w:type="paragraph" w:styleId="ListBullet">
    <w:name w:val="List Bullet"/>
    <w:basedOn w:val="Normal"/>
    <w:uiPriority w:val="8"/>
    <w:unhideWhenUsed/>
    <w:qFormat/>
    <w:pPr>
      <w:numPr>
        <w:numId w:val="26"/>
      </w:numPr>
      <w:contextualSpacing/>
    </w:pPr>
  </w:style>
  <w:style w:type="character" w:customStyle="1" w:styleId="Heading4Char">
    <w:name w:val="Heading 4 Char"/>
    <w:basedOn w:val="DefaultParagraphFont"/>
    <w:link w:val="Heading4"/>
    <w:uiPriority w:val="9"/>
    <w:semiHidden/>
    <w:rsid w:val="001E35FF"/>
    <w:rPr>
      <w:rFonts w:asciiTheme="majorHAnsi" w:eastAsiaTheme="majorEastAsia" w:hAnsiTheme="majorHAnsi" w:cstheme="majorBidi"/>
      <w:i/>
      <w:iCs/>
      <w:color w:val="DF1010" w:themeColor="accent1" w:themeShade="BF"/>
      <w:sz w:val="16"/>
    </w:rPr>
  </w:style>
  <w:style w:type="character" w:customStyle="1" w:styleId="Heading3Char">
    <w:name w:val="Heading 3 Char"/>
    <w:basedOn w:val="DefaultParagraphFont"/>
    <w:link w:val="Heading3"/>
    <w:uiPriority w:val="9"/>
    <w:semiHidden/>
    <w:rsid w:val="001E35FF"/>
    <w:rPr>
      <w:rFonts w:asciiTheme="majorHAnsi" w:eastAsiaTheme="majorEastAsia" w:hAnsiTheme="majorHAnsi" w:cstheme="majorBidi"/>
      <w:color w:val="DF1010" w:themeColor="accent1" w:themeShade="BF"/>
      <w:sz w:val="16"/>
      <w:szCs w:val="16"/>
    </w:rPr>
  </w:style>
  <w:style w:type="character" w:customStyle="1" w:styleId="Heading5Char">
    <w:name w:val="Heading 5 Char"/>
    <w:basedOn w:val="DefaultParagraphFont"/>
    <w:link w:val="Heading5"/>
    <w:uiPriority w:val="9"/>
    <w:semiHidden/>
    <w:rsid w:val="001E35FF"/>
    <w:rPr>
      <w:rFonts w:asciiTheme="majorHAnsi" w:eastAsiaTheme="majorEastAsia" w:hAnsiTheme="majorHAnsi" w:cstheme="majorBidi"/>
      <w:color w:val="DF1010" w:themeColor="accent1" w:themeShade="BF"/>
      <w:sz w:val="16"/>
    </w:rPr>
  </w:style>
  <w:style w:type="character" w:customStyle="1" w:styleId="Heading6Char">
    <w:name w:val="Heading 6 Char"/>
    <w:basedOn w:val="DefaultParagraphFont"/>
    <w:link w:val="Heading6"/>
    <w:uiPriority w:val="9"/>
    <w:semiHidden/>
    <w:rsid w:val="001E35FF"/>
    <w:rPr>
      <w:rFonts w:asciiTheme="majorHAnsi" w:eastAsiaTheme="majorEastAsia" w:hAnsiTheme="majorHAnsi" w:cstheme="majorBidi"/>
      <w:color w:val="940B0B" w:themeColor="accent1" w:themeShade="7F"/>
      <w:sz w:val="16"/>
    </w:rPr>
  </w:style>
  <w:style w:type="character" w:customStyle="1" w:styleId="Heading7Char">
    <w:name w:val="Heading 7 Char"/>
    <w:basedOn w:val="DefaultParagraphFont"/>
    <w:link w:val="Heading7"/>
    <w:uiPriority w:val="9"/>
    <w:semiHidden/>
    <w:rsid w:val="001E35FF"/>
    <w:rPr>
      <w:rFonts w:asciiTheme="majorHAnsi" w:eastAsiaTheme="majorEastAsia" w:hAnsiTheme="majorHAnsi" w:cstheme="majorBidi"/>
      <w:i/>
      <w:iCs/>
      <w:color w:val="940B0B" w:themeColor="accent1" w:themeShade="7F"/>
      <w:sz w:val="16"/>
    </w:rPr>
  </w:style>
  <w:style w:type="character" w:customStyle="1" w:styleId="Heading8Char">
    <w:name w:val="Heading 8 Char"/>
    <w:basedOn w:val="DefaultParagraphFont"/>
    <w:link w:val="Heading8"/>
    <w:uiPriority w:val="9"/>
    <w:semiHidden/>
    <w:rsid w:val="001E35FF"/>
    <w:rPr>
      <w:rFonts w:asciiTheme="majorHAnsi" w:eastAsiaTheme="majorEastAsia" w:hAnsiTheme="majorHAnsi" w:cstheme="majorBidi"/>
      <w:color w:val="272727" w:themeColor="text1" w:themeTint="D8"/>
      <w:sz w:val="16"/>
      <w:szCs w:val="21"/>
    </w:rPr>
  </w:style>
  <w:style w:type="character" w:customStyle="1" w:styleId="Heading9Char">
    <w:name w:val="Heading 9 Char"/>
    <w:basedOn w:val="DefaultParagraphFont"/>
    <w:link w:val="Heading9"/>
    <w:uiPriority w:val="9"/>
    <w:semiHidden/>
    <w:rsid w:val="001E35FF"/>
    <w:rPr>
      <w:rFonts w:asciiTheme="majorHAnsi" w:eastAsiaTheme="majorEastAsia" w:hAnsiTheme="majorHAnsi" w:cstheme="majorBidi"/>
      <w:i/>
      <w:iCs/>
      <w:color w:val="272727" w:themeColor="text1" w:themeTint="D8"/>
      <w:sz w:val="16"/>
      <w:szCs w:val="21"/>
    </w:rPr>
  </w:style>
  <w:style w:type="character" w:styleId="IntenseEmphasis">
    <w:name w:val="Intense Emphasis"/>
    <w:basedOn w:val="DefaultParagraphFont"/>
    <w:uiPriority w:val="21"/>
    <w:semiHidden/>
    <w:unhideWhenUsed/>
    <w:qFormat/>
    <w:rsid w:val="001E35FF"/>
    <w:rPr>
      <w:i/>
      <w:iCs/>
      <w:color w:val="DF1010" w:themeColor="accent1" w:themeShade="BF"/>
    </w:rPr>
  </w:style>
  <w:style w:type="paragraph" w:styleId="IntenseQuote">
    <w:name w:val="Intense Quote"/>
    <w:basedOn w:val="Normal"/>
    <w:next w:val="Normal"/>
    <w:link w:val="IntenseQuoteChar"/>
    <w:uiPriority w:val="30"/>
    <w:semiHidden/>
    <w:unhideWhenUsed/>
    <w:qFormat/>
    <w:rsid w:val="001E35FF"/>
    <w:pPr>
      <w:pBdr>
        <w:top w:val="single" w:sz="4" w:space="10" w:color="DF1010" w:themeColor="accent1" w:themeShade="BF"/>
        <w:bottom w:val="single" w:sz="4" w:space="10" w:color="DF1010" w:themeColor="accent1" w:themeShade="BF"/>
      </w:pBdr>
      <w:spacing w:before="360" w:after="360"/>
      <w:ind w:left="864" w:right="864"/>
      <w:jc w:val="center"/>
    </w:pPr>
    <w:rPr>
      <w:i/>
      <w:iCs/>
      <w:color w:val="DF1010" w:themeColor="accent1" w:themeShade="BF"/>
    </w:rPr>
  </w:style>
  <w:style w:type="character" w:customStyle="1" w:styleId="IntenseQuoteChar">
    <w:name w:val="Intense Quote Char"/>
    <w:basedOn w:val="DefaultParagraphFont"/>
    <w:link w:val="IntenseQuote"/>
    <w:uiPriority w:val="30"/>
    <w:semiHidden/>
    <w:rsid w:val="001E35FF"/>
    <w:rPr>
      <w:i/>
      <w:iCs/>
      <w:color w:val="DF1010" w:themeColor="accent1" w:themeShade="BF"/>
    </w:rPr>
  </w:style>
  <w:style w:type="character" w:styleId="IntenseReference">
    <w:name w:val="Intense Reference"/>
    <w:basedOn w:val="DefaultParagraphFont"/>
    <w:uiPriority w:val="32"/>
    <w:semiHidden/>
    <w:unhideWhenUsed/>
    <w:qFormat/>
    <w:rsid w:val="001E35FF"/>
    <w:rPr>
      <w:b/>
      <w:bCs/>
      <w:caps w:val="0"/>
      <w:smallCaps/>
      <w:color w:val="DF1010" w:themeColor="accent1" w:themeShade="BF"/>
      <w:spacing w:val="5"/>
    </w:rPr>
  </w:style>
  <w:style w:type="paragraph" w:styleId="BlockText">
    <w:name w:val="Block Text"/>
    <w:basedOn w:val="Normal"/>
    <w:uiPriority w:val="99"/>
    <w:semiHidden/>
    <w:unhideWhenUsed/>
    <w:rsid w:val="001E35FF"/>
    <w:pPr>
      <w:pBdr>
        <w:top w:val="single" w:sz="2" w:space="10" w:color="DF1010" w:themeColor="accent1" w:themeShade="BF"/>
        <w:left w:val="single" w:sz="2" w:space="10" w:color="DF1010" w:themeColor="accent1" w:themeShade="BF"/>
        <w:bottom w:val="single" w:sz="2" w:space="10" w:color="DF1010" w:themeColor="accent1" w:themeShade="BF"/>
        <w:right w:val="single" w:sz="2" w:space="10" w:color="DF1010" w:themeColor="accent1" w:themeShade="BF"/>
      </w:pBdr>
      <w:ind w:left="1152" w:right="1152"/>
    </w:pPr>
    <w:rPr>
      <w:i/>
      <w:iCs/>
      <w:color w:val="DF1010" w:themeColor="accent1" w:themeShade="BF"/>
    </w:rPr>
  </w:style>
  <w:style w:type="character" w:styleId="FollowedHyperlink">
    <w:name w:val="FollowedHyperlink"/>
    <w:basedOn w:val="DefaultParagraphFont"/>
    <w:uiPriority w:val="99"/>
    <w:semiHidden/>
    <w:unhideWhenUsed/>
    <w:rsid w:val="001E35FF"/>
    <w:rPr>
      <w:color w:val="7B4968" w:themeColor="accent5" w:themeShade="BF"/>
      <w:u w:val="single"/>
    </w:rPr>
  </w:style>
  <w:style w:type="character" w:styleId="Hyperlink">
    <w:name w:val="Hyperlink"/>
    <w:basedOn w:val="DefaultParagraphFont"/>
    <w:uiPriority w:val="99"/>
    <w:unhideWhenUsed/>
    <w:rsid w:val="001E35FF"/>
    <w:rPr>
      <w:color w:val="295A66" w:themeColor="accent4" w:themeShade="80"/>
      <w:u w:val="single"/>
    </w:rPr>
  </w:style>
  <w:style w:type="character" w:customStyle="1" w:styleId="UnresolvedMention1">
    <w:name w:val="Unresolved Mention1"/>
    <w:basedOn w:val="DefaultParagraphFont"/>
    <w:uiPriority w:val="99"/>
    <w:semiHidden/>
    <w:unhideWhenUsed/>
    <w:rsid w:val="001E35FF"/>
    <w:rPr>
      <w:color w:val="595959" w:themeColor="text1" w:themeTint="A6"/>
      <w:shd w:val="clear" w:color="auto" w:fill="E1DFDD"/>
    </w:rPr>
  </w:style>
  <w:style w:type="paragraph" w:styleId="TOCHeading">
    <w:name w:val="TOC Heading"/>
    <w:basedOn w:val="Heading1"/>
    <w:next w:val="Normal"/>
    <w:uiPriority w:val="39"/>
    <w:unhideWhenUsed/>
    <w:qFormat/>
    <w:rsid w:val="00D725AA"/>
    <w:pPr>
      <w:pBdr>
        <w:bottom w:val="none" w:sz="0" w:space="0" w:color="auto"/>
      </w:pBdr>
      <w:spacing w:before="240" w:after="0" w:line="259" w:lineRule="auto"/>
      <w:outlineLvl w:val="9"/>
    </w:pPr>
    <w:rPr>
      <w:sz w:val="32"/>
      <w:szCs w:val="32"/>
      <w:lang w:eastAsia="en-US"/>
    </w:rPr>
  </w:style>
  <w:style w:type="paragraph" w:styleId="TOC1">
    <w:name w:val="toc 1"/>
    <w:basedOn w:val="Normal"/>
    <w:next w:val="Normal"/>
    <w:autoRedefine/>
    <w:uiPriority w:val="39"/>
    <w:unhideWhenUsed/>
    <w:rsid w:val="00D725AA"/>
    <w:pPr>
      <w:spacing w:after="100"/>
    </w:pPr>
  </w:style>
  <w:style w:type="paragraph" w:styleId="ListParagraph">
    <w:name w:val="List Paragraph"/>
    <w:basedOn w:val="Normal"/>
    <w:uiPriority w:val="34"/>
    <w:unhideWhenUsed/>
    <w:qFormat/>
    <w:rsid w:val="009D6270"/>
    <w:pPr>
      <w:ind w:left="720"/>
      <w:contextualSpacing/>
    </w:pPr>
  </w:style>
  <w:style w:type="paragraph" w:styleId="Caption">
    <w:name w:val="caption"/>
    <w:basedOn w:val="Normal"/>
    <w:next w:val="Normal"/>
    <w:uiPriority w:val="35"/>
    <w:unhideWhenUsed/>
    <w:qFormat/>
    <w:rsid w:val="008F5857"/>
    <w:pPr>
      <w:spacing w:after="200" w:line="240" w:lineRule="auto"/>
      <w:jc w:val="center"/>
    </w:pPr>
    <w:rPr>
      <w:i/>
      <w:iCs/>
      <w:sz w:val="18"/>
      <w:szCs w:val="18"/>
    </w:rPr>
  </w:style>
  <w:style w:type="paragraph" w:styleId="TOC2">
    <w:name w:val="toc 2"/>
    <w:basedOn w:val="Normal"/>
    <w:next w:val="Normal"/>
    <w:autoRedefine/>
    <w:uiPriority w:val="39"/>
    <w:unhideWhenUsed/>
    <w:rsid w:val="008F5857"/>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73922">
      <w:bodyDiv w:val="1"/>
      <w:marLeft w:val="0"/>
      <w:marRight w:val="0"/>
      <w:marTop w:val="0"/>
      <w:marBottom w:val="0"/>
      <w:divBdr>
        <w:top w:val="none" w:sz="0" w:space="0" w:color="auto"/>
        <w:left w:val="none" w:sz="0" w:space="0" w:color="auto"/>
        <w:bottom w:val="none" w:sz="0" w:space="0" w:color="auto"/>
        <w:right w:val="none" w:sz="0" w:space="0" w:color="auto"/>
      </w:divBdr>
    </w:div>
    <w:div w:id="60711428">
      <w:bodyDiv w:val="1"/>
      <w:marLeft w:val="0"/>
      <w:marRight w:val="0"/>
      <w:marTop w:val="0"/>
      <w:marBottom w:val="0"/>
      <w:divBdr>
        <w:top w:val="none" w:sz="0" w:space="0" w:color="auto"/>
        <w:left w:val="none" w:sz="0" w:space="0" w:color="auto"/>
        <w:bottom w:val="none" w:sz="0" w:space="0" w:color="auto"/>
        <w:right w:val="none" w:sz="0" w:space="0" w:color="auto"/>
      </w:divBdr>
    </w:div>
    <w:div w:id="246110558">
      <w:bodyDiv w:val="1"/>
      <w:marLeft w:val="0"/>
      <w:marRight w:val="0"/>
      <w:marTop w:val="0"/>
      <w:marBottom w:val="0"/>
      <w:divBdr>
        <w:top w:val="none" w:sz="0" w:space="0" w:color="auto"/>
        <w:left w:val="none" w:sz="0" w:space="0" w:color="auto"/>
        <w:bottom w:val="none" w:sz="0" w:space="0" w:color="auto"/>
        <w:right w:val="none" w:sz="0" w:space="0" w:color="auto"/>
      </w:divBdr>
    </w:div>
    <w:div w:id="317731279">
      <w:bodyDiv w:val="1"/>
      <w:marLeft w:val="0"/>
      <w:marRight w:val="0"/>
      <w:marTop w:val="0"/>
      <w:marBottom w:val="0"/>
      <w:divBdr>
        <w:top w:val="none" w:sz="0" w:space="0" w:color="auto"/>
        <w:left w:val="none" w:sz="0" w:space="0" w:color="auto"/>
        <w:bottom w:val="none" w:sz="0" w:space="0" w:color="auto"/>
        <w:right w:val="none" w:sz="0" w:space="0" w:color="auto"/>
      </w:divBdr>
    </w:div>
    <w:div w:id="328600316">
      <w:bodyDiv w:val="1"/>
      <w:marLeft w:val="0"/>
      <w:marRight w:val="0"/>
      <w:marTop w:val="0"/>
      <w:marBottom w:val="0"/>
      <w:divBdr>
        <w:top w:val="none" w:sz="0" w:space="0" w:color="auto"/>
        <w:left w:val="none" w:sz="0" w:space="0" w:color="auto"/>
        <w:bottom w:val="none" w:sz="0" w:space="0" w:color="auto"/>
        <w:right w:val="none" w:sz="0" w:space="0" w:color="auto"/>
      </w:divBdr>
    </w:div>
    <w:div w:id="843009517">
      <w:bodyDiv w:val="1"/>
      <w:marLeft w:val="0"/>
      <w:marRight w:val="0"/>
      <w:marTop w:val="0"/>
      <w:marBottom w:val="0"/>
      <w:divBdr>
        <w:top w:val="none" w:sz="0" w:space="0" w:color="auto"/>
        <w:left w:val="none" w:sz="0" w:space="0" w:color="auto"/>
        <w:bottom w:val="none" w:sz="0" w:space="0" w:color="auto"/>
        <w:right w:val="none" w:sz="0" w:space="0" w:color="auto"/>
      </w:divBdr>
    </w:div>
    <w:div w:id="1035426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urak\AppData\Roaming\Microsoft\&#350;ablonlar\Project%20status%20report%20(Red%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94522425DCB4A09AC7E0D8729C4B59C"/>
        <w:category>
          <w:name w:val="General"/>
          <w:gallery w:val="placeholder"/>
        </w:category>
        <w:types>
          <w:type w:val="bbPlcHdr"/>
        </w:types>
        <w:behaviors>
          <w:behavior w:val="content"/>
        </w:behaviors>
        <w:guid w:val="{5428441A-E5E1-4C77-9BEE-40D6B08385F5}"/>
      </w:docPartPr>
      <w:docPartBody>
        <w:p w:rsidR="008C5403" w:rsidRDefault="00D873CA">
          <w:pPr>
            <w:pStyle w:val="294522425DCB4A09AC7E0D8729C4B59C"/>
          </w:pPr>
          <w:r>
            <w:t>Project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2E9"/>
    <w:rsid w:val="00032977"/>
    <w:rsid w:val="007432E9"/>
    <w:rsid w:val="008C5403"/>
    <w:rsid w:val="00CE2556"/>
    <w:rsid w:val="00D873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A4B1F1EE2D44B13A91B31A6A4FD0900">
    <w:name w:val="8A4B1F1EE2D44B13A91B31A6A4FD0900"/>
  </w:style>
  <w:style w:type="paragraph" w:customStyle="1" w:styleId="E5339EBEECDF411AAAF3ADADFCBE6336">
    <w:name w:val="E5339EBEECDF411AAAF3ADADFCBE6336"/>
  </w:style>
  <w:style w:type="character" w:styleId="Strong">
    <w:name w:val="Strong"/>
    <w:basedOn w:val="DefaultParagraphFont"/>
    <w:uiPriority w:val="4"/>
    <w:unhideWhenUsed/>
    <w:qFormat/>
    <w:rsid w:val="007432E9"/>
    <w:rPr>
      <w:b/>
      <w:bCs/>
    </w:rPr>
  </w:style>
  <w:style w:type="paragraph" w:customStyle="1" w:styleId="498B519804A34CB1802CA153D9AA4D63">
    <w:name w:val="498B519804A34CB1802CA153D9AA4D63"/>
  </w:style>
  <w:style w:type="paragraph" w:customStyle="1" w:styleId="294522425DCB4A09AC7E0D8729C4B59C">
    <w:name w:val="294522425DCB4A09AC7E0D8729C4B59C"/>
  </w:style>
  <w:style w:type="paragraph" w:customStyle="1" w:styleId="B82FF825E7284BC88629CAE2D2429300">
    <w:name w:val="B82FF825E7284BC88629CAE2D2429300"/>
  </w:style>
  <w:style w:type="paragraph" w:customStyle="1" w:styleId="6F4368821D6444C8B874DFB16A48802D">
    <w:name w:val="6F4368821D6444C8B874DFB16A48802D"/>
  </w:style>
  <w:style w:type="paragraph" w:customStyle="1" w:styleId="D461D52294334F4BAF2416A618993A03">
    <w:name w:val="D461D52294334F4BAF2416A618993A03"/>
  </w:style>
  <w:style w:type="paragraph" w:customStyle="1" w:styleId="C76397623DFD4BA585B93D07864B504E">
    <w:name w:val="C76397623DFD4BA585B93D07864B504E"/>
  </w:style>
  <w:style w:type="paragraph" w:customStyle="1" w:styleId="FCF0A98631CA46AAA8E57A820A5C9A05">
    <w:name w:val="FCF0A98631CA46AAA8E57A820A5C9A05"/>
  </w:style>
  <w:style w:type="paragraph" w:customStyle="1" w:styleId="185D38E6CC484106B13130F50D196E74">
    <w:name w:val="185D38E6CC484106B13130F50D196E74"/>
  </w:style>
  <w:style w:type="paragraph" w:customStyle="1" w:styleId="75D7C3D6F722487498DC440AA78AD7FD">
    <w:name w:val="75D7C3D6F722487498DC440AA78AD7FD"/>
  </w:style>
  <w:style w:type="paragraph" w:customStyle="1" w:styleId="38335512CA2945678CABA10AC438ADC1">
    <w:name w:val="38335512CA2945678CABA10AC438ADC1"/>
  </w:style>
  <w:style w:type="paragraph" w:customStyle="1" w:styleId="E64E672A6E644BD6820EA439BF7E7530">
    <w:name w:val="E64E672A6E644BD6820EA439BF7E7530"/>
  </w:style>
  <w:style w:type="paragraph" w:customStyle="1" w:styleId="D0EC6EA2B30C4D469D1449977FDDAC2B">
    <w:name w:val="D0EC6EA2B30C4D469D1449977FDDAC2B"/>
  </w:style>
  <w:style w:type="paragraph" w:customStyle="1" w:styleId="0A2CDA7DFE1D4F3FAE38D58FAC51A1E7">
    <w:name w:val="0A2CDA7DFE1D4F3FAE38D58FAC51A1E7"/>
  </w:style>
  <w:style w:type="paragraph" w:customStyle="1" w:styleId="B80C6600DBBE44C7B5B100740C1622A5">
    <w:name w:val="B80C6600DBBE44C7B5B100740C1622A5"/>
  </w:style>
  <w:style w:type="paragraph" w:customStyle="1" w:styleId="30355F31EFDB4DB8843B063971F96374">
    <w:name w:val="30355F31EFDB4DB8843B063971F96374"/>
  </w:style>
  <w:style w:type="paragraph" w:customStyle="1" w:styleId="D922A78FC64644078E027073CAED578E">
    <w:name w:val="D922A78FC64644078E027073CAED578E"/>
  </w:style>
  <w:style w:type="paragraph" w:customStyle="1" w:styleId="598F2E6D2C244019B0B8E9F13DED30D6">
    <w:name w:val="598F2E6D2C244019B0B8E9F13DED30D6"/>
  </w:style>
  <w:style w:type="paragraph" w:customStyle="1" w:styleId="B784E9F9F9B6420881086902D3D5735C">
    <w:name w:val="B784E9F9F9B6420881086902D3D5735C"/>
  </w:style>
  <w:style w:type="paragraph" w:customStyle="1" w:styleId="2D75C8153BE3408A9582049DA6CFEA86">
    <w:name w:val="2D75C8153BE3408A9582049DA6CFEA86"/>
  </w:style>
  <w:style w:type="paragraph" w:customStyle="1" w:styleId="0D867231ED3849788E4E616C7FC9D646">
    <w:name w:val="0D867231ED3849788E4E616C7FC9D646"/>
  </w:style>
  <w:style w:type="paragraph" w:customStyle="1" w:styleId="0A66F2520DC64E95ADE01E30A224748E">
    <w:name w:val="0A66F2520DC64E95ADE01E30A224748E"/>
  </w:style>
  <w:style w:type="paragraph" w:customStyle="1" w:styleId="11870E028FE644D88EF0C33FFD02CA75">
    <w:name w:val="11870E028FE644D88EF0C33FFD02CA75"/>
  </w:style>
  <w:style w:type="paragraph" w:customStyle="1" w:styleId="13815B1682A8495ABC6995F573B56348">
    <w:name w:val="13815B1682A8495ABC6995F573B56348"/>
  </w:style>
  <w:style w:type="paragraph" w:customStyle="1" w:styleId="33F7D0A0D4274BB980D71B4DCAD64A84">
    <w:name w:val="33F7D0A0D4274BB980D71B4DCAD64A84"/>
  </w:style>
  <w:style w:type="paragraph" w:customStyle="1" w:styleId="82616244CB9D4EADA2B8990F23A2067D">
    <w:name w:val="82616244CB9D4EADA2B8990F23A2067D"/>
  </w:style>
  <w:style w:type="paragraph" w:customStyle="1" w:styleId="4FAC9552D6C04383A546BF0C91650C90">
    <w:name w:val="4FAC9552D6C04383A546BF0C91650C90"/>
  </w:style>
  <w:style w:type="paragraph" w:customStyle="1" w:styleId="19043DB88BFB499A9D1B7A1B7DE54A24">
    <w:name w:val="19043DB88BFB499A9D1B7A1B7DE54A24"/>
  </w:style>
  <w:style w:type="paragraph" w:customStyle="1" w:styleId="A37FDFBF6E99423F98FFEDF848324A1C">
    <w:name w:val="A37FDFBF6E99423F98FFEDF848324A1C"/>
  </w:style>
  <w:style w:type="paragraph" w:customStyle="1" w:styleId="FEF445F298A54C1C8ED09F14241D31DE">
    <w:name w:val="FEF445F298A54C1C8ED09F14241D31DE"/>
  </w:style>
  <w:style w:type="paragraph" w:customStyle="1" w:styleId="E0ABA36C3C024043A3BD0CBEEBDAABA7">
    <w:name w:val="E0ABA36C3C024043A3BD0CBEEBDAABA7"/>
  </w:style>
  <w:style w:type="paragraph" w:customStyle="1" w:styleId="2133F945614A483B8306B08FBD995D19">
    <w:name w:val="2133F945614A483B8306B08FBD995D19"/>
  </w:style>
  <w:style w:type="paragraph" w:customStyle="1" w:styleId="97DDE3FD4B964B1B9EFC14EB1408D85E">
    <w:name w:val="97DDE3FD4B964B1B9EFC14EB1408D85E"/>
  </w:style>
  <w:style w:type="paragraph" w:customStyle="1" w:styleId="D3556DD6893E47438783B0E61DA911CB">
    <w:name w:val="D3556DD6893E47438783B0E61DA911CB"/>
  </w:style>
  <w:style w:type="paragraph" w:customStyle="1" w:styleId="2836E581B97547A5886D20A7537AE47D">
    <w:name w:val="2836E581B97547A5886D20A7537AE47D"/>
  </w:style>
  <w:style w:type="paragraph" w:customStyle="1" w:styleId="142E9ED0DEF24B0DB00C5CC862FE892E">
    <w:name w:val="142E9ED0DEF24B0DB00C5CC862FE892E"/>
  </w:style>
  <w:style w:type="paragraph" w:customStyle="1" w:styleId="AAB9AC00C9D74C7585B958BBB4F9C790">
    <w:name w:val="AAB9AC00C9D74C7585B958BBB4F9C790"/>
  </w:style>
  <w:style w:type="paragraph" w:customStyle="1" w:styleId="4049DFAD5E704F9EAF8A2DC66EC0A3FA">
    <w:name w:val="4049DFAD5E704F9EAF8A2DC66EC0A3FA"/>
  </w:style>
  <w:style w:type="paragraph" w:customStyle="1" w:styleId="6ACE45204B474B0588A4D16DF9FEA97B">
    <w:name w:val="6ACE45204B474B0588A4D16DF9FEA97B"/>
  </w:style>
  <w:style w:type="paragraph" w:customStyle="1" w:styleId="34FE441CF702462BAC1B9FFA1385F400">
    <w:name w:val="34FE441CF702462BAC1B9FFA1385F400"/>
  </w:style>
  <w:style w:type="paragraph" w:customStyle="1" w:styleId="16A95F1546F448AAB21043A30A985228">
    <w:name w:val="16A95F1546F448AAB21043A30A985228"/>
  </w:style>
  <w:style w:type="paragraph" w:customStyle="1" w:styleId="7D1569A2855944429A5E91B4364221D3">
    <w:name w:val="7D1569A2855944429A5E91B4364221D3"/>
  </w:style>
  <w:style w:type="paragraph" w:customStyle="1" w:styleId="66477C8E633C4E61B7DC069DAF351796">
    <w:name w:val="66477C8E633C4E61B7DC069DAF351796"/>
  </w:style>
  <w:style w:type="paragraph" w:customStyle="1" w:styleId="D866D2AFCB264BDC9A77B5DA8D2989C3">
    <w:name w:val="D866D2AFCB264BDC9A77B5DA8D2989C3"/>
  </w:style>
  <w:style w:type="paragraph" w:customStyle="1" w:styleId="B152A2485635449FA392933DDE78E34B">
    <w:name w:val="B152A2485635449FA392933DDE78E34B"/>
  </w:style>
  <w:style w:type="paragraph" w:customStyle="1" w:styleId="700F9782D58A4D2EAABC6D6B1DAB418C">
    <w:name w:val="700F9782D58A4D2EAABC6D6B1DAB418C"/>
  </w:style>
  <w:style w:type="paragraph" w:customStyle="1" w:styleId="525DFC0EFFEF4DE5AF6A538256188749">
    <w:name w:val="525DFC0EFFEF4DE5AF6A538256188749"/>
  </w:style>
  <w:style w:type="paragraph" w:customStyle="1" w:styleId="3EE87A9BFA2F4141A20EC6C56FB479B5">
    <w:name w:val="3EE87A9BFA2F4141A20EC6C56FB479B5"/>
  </w:style>
  <w:style w:type="paragraph" w:customStyle="1" w:styleId="F929C2B050A04C69A868E9184D577A1E">
    <w:name w:val="F929C2B050A04C69A868E9184D577A1E"/>
  </w:style>
  <w:style w:type="paragraph" w:customStyle="1" w:styleId="79B132FE2FDC4BC4BCFF53871741034F">
    <w:name w:val="79B132FE2FDC4BC4BCFF53871741034F"/>
  </w:style>
  <w:style w:type="paragraph" w:customStyle="1" w:styleId="FFD0D31660DA40839B0F0ED4D39EDC06">
    <w:name w:val="FFD0D31660DA40839B0F0ED4D39EDC06"/>
  </w:style>
  <w:style w:type="paragraph" w:customStyle="1" w:styleId="B818BEF9336246388232E673E1992DE4">
    <w:name w:val="B818BEF9336246388232E673E1992DE4"/>
  </w:style>
  <w:style w:type="paragraph" w:customStyle="1" w:styleId="A35642B2C691461886D0944DCC7EFF64">
    <w:name w:val="A35642B2C691461886D0944DCC7EFF64"/>
    <w:rsid w:val="007432E9"/>
  </w:style>
  <w:style w:type="paragraph" w:customStyle="1" w:styleId="21B483D3FED046F6BF0259ED98C781F6">
    <w:name w:val="21B483D3FED046F6BF0259ED98C781F6"/>
    <w:rsid w:val="007432E9"/>
  </w:style>
  <w:style w:type="paragraph" w:customStyle="1" w:styleId="A42ECD966DC2405A822F6F3DDCF39CCE">
    <w:name w:val="A42ECD966DC2405A822F6F3DDCF39CCE"/>
    <w:rsid w:val="007432E9"/>
  </w:style>
  <w:style w:type="paragraph" w:customStyle="1" w:styleId="D188D984C69848D3893F1F0EC73734FE">
    <w:name w:val="D188D984C69848D3893F1F0EC73734FE"/>
    <w:rsid w:val="007432E9"/>
  </w:style>
  <w:style w:type="paragraph" w:customStyle="1" w:styleId="12BF519CB54E4309A1170A4BFEEE0F41">
    <w:name w:val="12BF519CB54E4309A1170A4BFEEE0F41"/>
    <w:rsid w:val="007432E9"/>
  </w:style>
  <w:style w:type="paragraph" w:customStyle="1" w:styleId="F1A4F6D5C74F4C6785A2E423F29CB001">
    <w:name w:val="F1A4F6D5C74F4C6785A2E423F29CB001"/>
    <w:rsid w:val="007432E9"/>
  </w:style>
  <w:style w:type="paragraph" w:customStyle="1" w:styleId="299D8862DA4543CA8543DAA765A5194B">
    <w:name w:val="299D8862DA4543CA8543DAA765A5194B"/>
    <w:rsid w:val="007432E9"/>
  </w:style>
  <w:style w:type="paragraph" w:customStyle="1" w:styleId="38A068F42A914634B5F01A6C6EF164FE">
    <w:name w:val="38A068F42A914634B5F01A6C6EF164FE"/>
    <w:rsid w:val="007432E9"/>
  </w:style>
  <w:style w:type="paragraph" w:customStyle="1" w:styleId="3EBBA647E02C454EADA30AEAD638E0C0">
    <w:name w:val="3EBBA647E02C454EADA30AEAD638E0C0"/>
    <w:rsid w:val="007432E9"/>
  </w:style>
  <w:style w:type="paragraph" w:customStyle="1" w:styleId="259E424CCD12448397AA194BF25DA9B7">
    <w:name w:val="259E424CCD12448397AA194BF25DA9B7"/>
    <w:rsid w:val="007432E9"/>
  </w:style>
  <w:style w:type="paragraph" w:customStyle="1" w:styleId="D0CD1B9264404B95B60185C931B6DC33">
    <w:name w:val="D0CD1B9264404B95B60185C931B6DC33"/>
    <w:rsid w:val="007432E9"/>
  </w:style>
  <w:style w:type="paragraph" w:customStyle="1" w:styleId="E7F346C6E81D465786835C4A62E7E371">
    <w:name w:val="E7F346C6E81D465786835C4A62E7E371"/>
    <w:rsid w:val="007432E9"/>
  </w:style>
  <w:style w:type="paragraph" w:customStyle="1" w:styleId="0262FCDD8DEA421492A8E78D8CE25E25">
    <w:name w:val="0262FCDD8DEA421492A8E78D8CE25E25"/>
    <w:rsid w:val="007432E9"/>
  </w:style>
  <w:style w:type="paragraph" w:customStyle="1" w:styleId="FDDA9D8240D0480BA3375A771C2FEFC6">
    <w:name w:val="FDDA9D8240D0480BA3375A771C2FEFC6"/>
    <w:rsid w:val="007432E9"/>
  </w:style>
  <w:style w:type="paragraph" w:customStyle="1" w:styleId="7EE5B372299C409FBD8845BDECFAA341">
    <w:name w:val="7EE5B372299C409FBD8845BDECFAA341"/>
    <w:rsid w:val="007432E9"/>
  </w:style>
  <w:style w:type="paragraph" w:customStyle="1" w:styleId="28B097A1B1584AB498D664554D05F594">
    <w:name w:val="28B097A1B1584AB498D664554D05F594"/>
    <w:rsid w:val="007432E9"/>
  </w:style>
  <w:style w:type="paragraph" w:customStyle="1" w:styleId="B7D6E5F9FB9E467DBD459B3D4F33A834">
    <w:name w:val="B7D6E5F9FB9E467DBD459B3D4F33A834"/>
    <w:rsid w:val="007432E9"/>
  </w:style>
  <w:style w:type="paragraph" w:customStyle="1" w:styleId="D69022C44B6E4D44946ADE432F1CDEFF">
    <w:name w:val="D69022C44B6E4D44946ADE432F1CDEFF"/>
    <w:rsid w:val="007432E9"/>
  </w:style>
  <w:style w:type="paragraph" w:customStyle="1" w:styleId="677DC93531D14B92988A212C7C62AFD8">
    <w:name w:val="677DC93531D14B92988A212C7C62AFD8"/>
    <w:rsid w:val="007432E9"/>
  </w:style>
  <w:style w:type="paragraph" w:customStyle="1" w:styleId="B9B21ACA1BC0412CA63D1B1120FF307E">
    <w:name w:val="B9B21ACA1BC0412CA63D1B1120FF307E"/>
    <w:rsid w:val="007432E9"/>
  </w:style>
  <w:style w:type="paragraph" w:customStyle="1" w:styleId="CAC53CCB4A464BDD9D7FF30806A30A71">
    <w:name w:val="CAC53CCB4A464BDD9D7FF30806A30A71"/>
    <w:rsid w:val="007432E9"/>
  </w:style>
  <w:style w:type="paragraph" w:customStyle="1" w:styleId="193C454EFC9B42079094A893617C674C">
    <w:name w:val="193C454EFC9B42079094A893617C674C"/>
    <w:rsid w:val="007432E9"/>
  </w:style>
  <w:style w:type="paragraph" w:customStyle="1" w:styleId="028D2E669FBA48C7BAEFF6FA73E683D1">
    <w:name w:val="028D2E669FBA48C7BAEFF6FA73E683D1"/>
    <w:rsid w:val="007432E9"/>
  </w:style>
  <w:style w:type="paragraph" w:customStyle="1" w:styleId="022FF1D819BF482D9E11DA1770584324">
    <w:name w:val="022FF1D819BF482D9E11DA1770584324"/>
    <w:rsid w:val="007432E9"/>
  </w:style>
  <w:style w:type="paragraph" w:customStyle="1" w:styleId="942402CB88B64E7BBAB28408B7A47C43">
    <w:name w:val="942402CB88B64E7BBAB28408B7A47C43"/>
    <w:rsid w:val="007432E9"/>
  </w:style>
  <w:style w:type="paragraph" w:customStyle="1" w:styleId="3A0424935CE94DA2A25DC0BF72F1698E">
    <w:name w:val="3A0424935CE94DA2A25DC0BF72F1698E"/>
    <w:rsid w:val="007432E9"/>
  </w:style>
  <w:style w:type="paragraph" w:customStyle="1" w:styleId="28780CF2037E4632827DC1E34EDAA684">
    <w:name w:val="28780CF2037E4632827DC1E34EDAA684"/>
    <w:rsid w:val="007432E9"/>
  </w:style>
  <w:style w:type="paragraph" w:customStyle="1" w:styleId="8B42D55859B64870AAEB67C9530D99B1">
    <w:name w:val="8B42D55859B64870AAEB67C9530D99B1"/>
    <w:rsid w:val="007432E9"/>
  </w:style>
  <w:style w:type="paragraph" w:customStyle="1" w:styleId="A3431713A7434D7D811E849217CC2A48">
    <w:name w:val="A3431713A7434D7D811E849217CC2A48"/>
    <w:rsid w:val="007432E9"/>
  </w:style>
  <w:style w:type="paragraph" w:customStyle="1" w:styleId="D84B20C0AA644FD4A1CF252B80B9F5E1">
    <w:name w:val="D84B20C0AA644FD4A1CF252B80B9F5E1"/>
    <w:rsid w:val="007432E9"/>
  </w:style>
  <w:style w:type="paragraph" w:customStyle="1" w:styleId="E9E634E0BFB9491EBD7D1961F380A63C">
    <w:name w:val="E9E634E0BFB9491EBD7D1961F380A63C"/>
    <w:rsid w:val="007432E9"/>
  </w:style>
  <w:style w:type="paragraph" w:customStyle="1" w:styleId="F8CB4324C7AF44F78A3A8FF3FDCB4213">
    <w:name w:val="F8CB4324C7AF44F78A3A8FF3FDCB4213"/>
    <w:rsid w:val="007432E9"/>
  </w:style>
  <w:style w:type="paragraph" w:customStyle="1" w:styleId="A5AE67A44643438DB72C3C31787EBB07">
    <w:name w:val="A5AE67A44643438DB72C3C31787EBB07"/>
    <w:rsid w:val="007432E9"/>
  </w:style>
  <w:style w:type="paragraph" w:customStyle="1" w:styleId="F1278AFD3DC745E1AD4DC2F6D5ACED8F">
    <w:name w:val="F1278AFD3DC745E1AD4DC2F6D5ACED8F"/>
    <w:rsid w:val="007432E9"/>
  </w:style>
  <w:style w:type="paragraph" w:customStyle="1" w:styleId="468CCD5E8B8D4B3D80B9A37C09A333C8">
    <w:name w:val="468CCD5E8B8D4B3D80B9A37C09A333C8"/>
    <w:rsid w:val="007432E9"/>
  </w:style>
  <w:style w:type="paragraph" w:customStyle="1" w:styleId="E2C0D98DE86C4649A485AB33CBFD145F">
    <w:name w:val="E2C0D98DE86C4649A485AB33CBFD145F"/>
    <w:rsid w:val="007432E9"/>
  </w:style>
  <w:style w:type="paragraph" w:customStyle="1" w:styleId="8A0DD9C6572A458EAE8D6E7F55C5E7F5">
    <w:name w:val="8A0DD9C6572A458EAE8D6E7F55C5E7F5"/>
    <w:rsid w:val="007432E9"/>
  </w:style>
  <w:style w:type="paragraph" w:customStyle="1" w:styleId="F86D6EF749A1464380D57BC4D78A63B5">
    <w:name w:val="F86D6EF749A1464380D57BC4D78A63B5"/>
    <w:rsid w:val="007432E9"/>
  </w:style>
  <w:style w:type="paragraph" w:customStyle="1" w:styleId="4FEFC39E304243D7816D7C24D11A4CC2">
    <w:name w:val="4FEFC39E304243D7816D7C24D11A4CC2"/>
    <w:rsid w:val="007432E9"/>
  </w:style>
  <w:style w:type="paragraph" w:customStyle="1" w:styleId="1B50104E5EB748CA977FAFE128C07A5A">
    <w:name w:val="1B50104E5EB748CA977FAFE128C07A5A"/>
    <w:rsid w:val="007432E9"/>
  </w:style>
  <w:style w:type="paragraph" w:customStyle="1" w:styleId="5BB025995FA946C088952A66BD255EE9">
    <w:name w:val="5BB025995FA946C088952A66BD255EE9"/>
    <w:rsid w:val="007432E9"/>
  </w:style>
  <w:style w:type="paragraph" w:customStyle="1" w:styleId="B76582BB202140DF900668E16B4DB28C">
    <w:name w:val="B76582BB202140DF900668E16B4DB28C"/>
    <w:rsid w:val="007432E9"/>
  </w:style>
  <w:style w:type="paragraph" w:customStyle="1" w:styleId="81967679350E44B6AF7427A35C0E111C">
    <w:name w:val="81967679350E44B6AF7427A35C0E111C"/>
    <w:rsid w:val="007432E9"/>
  </w:style>
  <w:style w:type="paragraph" w:customStyle="1" w:styleId="DC3DFFFA614E4321A9ECBFD5F16ADC68">
    <w:name w:val="DC3DFFFA614E4321A9ECBFD5F16ADC68"/>
    <w:rsid w:val="007432E9"/>
  </w:style>
  <w:style w:type="paragraph" w:customStyle="1" w:styleId="E3ECED69BFCE481E92F65D190CC3F0EF">
    <w:name w:val="E3ECED69BFCE481E92F65D190CC3F0EF"/>
    <w:rsid w:val="007432E9"/>
  </w:style>
  <w:style w:type="paragraph" w:customStyle="1" w:styleId="0818DD3A64454E9E8294EEA487686A00">
    <w:name w:val="0818DD3A64454E9E8294EEA487686A00"/>
    <w:rsid w:val="007432E9"/>
  </w:style>
  <w:style w:type="paragraph" w:customStyle="1" w:styleId="80EF48D910BB40248C56892861A09251">
    <w:name w:val="80EF48D910BB40248C56892861A09251"/>
    <w:rsid w:val="007432E9"/>
  </w:style>
  <w:style w:type="paragraph" w:customStyle="1" w:styleId="EFBE825D4EA94920A15258E6FBE404D0">
    <w:name w:val="EFBE825D4EA94920A15258E6FBE404D0"/>
    <w:rsid w:val="007432E9"/>
  </w:style>
  <w:style w:type="paragraph" w:customStyle="1" w:styleId="D0A06BD99CA242AD8D92879A55F0A138">
    <w:name w:val="D0A06BD99CA242AD8D92879A55F0A138"/>
    <w:rsid w:val="007432E9"/>
  </w:style>
  <w:style w:type="paragraph" w:customStyle="1" w:styleId="398630D0CB6F4D70A0BCB328754446F2">
    <w:name w:val="398630D0CB6F4D70A0BCB328754446F2"/>
    <w:rsid w:val="007432E9"/>
  </w:style>
  <w:style w:type="paragraph" w:customStyle="1" w:styleId="A09B3E5C5AAA4EDFB0D61F08F74839E0">
    <w:name w:val="A09B3E5C5AAA4EDFB0D61F08F74839E0"/>
    <w:rsid w:val="007432E9"/>
  </w:style>
  <w:style w:type="paragraph" w:customStyle="1" w:styleId="C19DC9DC55DB439C90A1B1323797ED6B">
    <w:name w:val="C19DC9DC55DB439C90A1B1323797ED6B"/>
    <w:rsid w:val="007432E9"/>
  </w:style>
  <w:style w:type="paragraph" w:customStyle="1" w:styleId="288A638700784E3DB576E1A7BD447CB1">
    <w:name w:val="288A638700784E3DB576E1A7BD447CB1"/>
    <w:rsid w:val="007432E9"/>
  </w:style>
  <w:style w:type="paragraph" w:customStyle="1" w:styleId="5858B96294A04689AEFDBB737A282E42">
    <w:name w:val="5858B96294A04689AEFDBB737A282E42"/>
    <w:rsid w:val="007432E9"/>
  </w:style>
  <w:style w:type="paragraph" w:customStyle="1" w:styleId="2091E77F925E441BB126501BCAC27DD1">
    <w:name w:val="2091E77F925E441BB126501BCAC27DD1"/>
    <w:rsid w:val="007432E9"/>
  </w:style>
  <w:style w:type="paragraph" w:customStyle="1" w:styleId="9E32F5613445499A9BB524B3DB463DAF">
    <w:name w:val="9E32F5613445499A9BB524B3DB463DAF"/>
    <w:rsid w:val="007432E9"/>
  </w:style>
  <w:style w:type="paragraph" w:customStyle="1" w:styleId="125F5F81D5D84CB0829A7F51B80FDCDF">
    <w:name w:val="125F5F81D5D84CB0829A7F51B80FDCDF"/>
    <w:rsid w:val="007432E9"/>
  </w:style>
  <w:style w:type="paragraph" w:customStyle="1" w:styleId="8CC52EB6EB77485A9CB99B1B3FDF4C00">
    <w:name w:val="8CC52EB6EB77485A9CB99B1B3FDF4C00"/>
    <w:rsid w:val="007432E9"/>
  </w:style>
  <w:style w:type="paragraph" w:customStyle="1" w:styleId="0188E8EBB874483AA483A0441DA95495">
    <w:name w:val="0188E8EBB874483AA483A0441DA95495"/>
    <w:rsid w:val="007432E9"/>
  </w:style>
  <w:style w:type="paragraph" w:customStyle="1" w:styleId="121F5DED47E448ED898ECC887EAEA64D">
    <w:name w:val="121F5DED47E448ED898ECC887EAEA64D"/>
    <w:rsid w:val="007432E9"/>
  </w:style>
  <w:style w:type="paragraph" w:customStyle="1" w:styleId="CF1A80D895F847658A332A59377C4F7A">
    <w:name w:val="CF1A80D895F847658A332A59377C4F7A"/>
    <w:rsid w:val="007432E9"/>
  </w:style>
  <w:style w:type="paragraph" w:customStyle="1" w:styleId="798C2AC14F924D58BF42BB3C8168B700">
    <w:name w:val="798C2AC14F924D58BF42BB3C8168B700"/>
    <w:rsid w:val="007432E9"/>
  </w:style>
  <w:style w:type="paragraph" w:customStyle="1" w:styleId="56DE3F3FA9E7414BA931271EA875ED5E">
    <w:name w:val="56DE3F3FA9E7414BA931271EA875ED5E"/>
    <w:rsid w:val="007432E9"/>
  </w:style>
  <w:style w:type="paragraph" w:customStyle="1" w:styleId="B2D39C65674A4A32BF148CC0FBB262B7">
    <w:name w:val="B2D39C65674A4A32BF148CC0FBB262B7"/>
    <w:rsid w:val="007432E9"/>
  </w:style>
  <w:style w:type="paragraph" w:customStyle="1" w:styleId="50C84FB642ED40EDA09F046E68391D46">
    <w:name w:val="50C84FB642ED40EDA09F046E68391D46"/>
    <w:rsid w:val="007432E9"/>
  </w:style>
  <w:style w:type="paragraph" w:customStyle="1" w:styleId="C904B34F84DC449E8FE6DC60141808D7">
    <w:name w:val="C904B34F84DC449E8FE6DC60141808D7"/>
    <w:rsid w:val="007432E9"/>
  </w:style>
  <w:style w:type="paragraph" w:customStyle="1" w:styleId="F72F941E12174CECBE09AADB5B57147D">
    <w:name w:val="F72F941E12174CECBE09AADB5B57147D"/>
    <w:rsid w:val="007432E9"/>
  </w:style>
  <w:style w:type="paragraph" w:customStyle="1" w:styleId="B96E3B125CEF412BA06F63695355AA6A">
    <w:name w:val="B96E3B125CEF412BA06F63695355AA6A"/>
    <w:rsid w:val="007432E9"/>
  </w:style>
  <w:style w:type="paragraph" w:customStyle="1" w:styleId="46B34AF65C184EC498235D164A6978E1">
    <w:name w:val="46B34AF65C184EC498235D164A6978E1"/>
    <w:rsid w:val="007432E9"/>
  </w:style>
  <w:style w:type="paragraph" w:customStyle="1" w:styleId="28A22D12DC67499CB2ED6A479104C024">
    <w:name w:val="28A22D12DC67499CB2ED6A479104C024"/>
    <w:rsid w:val="007432E9"/>
  </w:style>
  <w:style w:type="paragraph" w:customStyle="1" w:styleId="4D19BAA93EF14422BA4493788107ACFB">
    <w:name w:val="4D19BAA93EF14422BA4493788107ACFB"/>
    <w:rsid w:val="007432E9"/>
  </w:style>
  <w:style w:type="paragraph" w:customStyle="1" w:styleId="F7ED9364CDB34FAE9FC18D1317555504">
    <w:name w:val="F7ED9364CDB34FAE9FC18D1317555504"/>
    <w:rsid w:val="007432E9"/>
  </w:style>
  <w:style w:type="paragraph" w:customStyle="1" w:styleId="A2FFB736E1F341D29ED688B03FD861B4">
    <w:name w:val="A2FFB736E1F341D29ED688B03FD861B4"/>
    <w:rsid w:val="007432E9"/>
  </w:style>
  <w:style w:type="paragraph" w:customStyle="1" w:styleId="94D978EBDD5E40C6A51E974202DF1DA2">
    <w:name w:val="94D978EBDD5E40C6A51E974202DF1DA2"/>
    <w:rsid w:val="007432E9"/>
  </w:style>
  <w:style w:type="paragraph" w:customStyle="1" w:styleId="5209434F1D1C4EBBB0DD2C9D1E8A5AE6">
    <w:name w:val="5209434F1D1C4EBBB0DD2C9D1E8A5AE6"/>
    <w:rsid w:val="007432E9"/>
  </w:style>
  <w:style w:type="paragraph" w:customStyle="1" w:styleId="46B33D45667B4F90AA91B426C8D308FF">
    <w:name w:val="46B33D45667B4F90AA91B426C8D308FF"/>
    <w:rsid w:val="007432E9"/>
  </w:style>
  <w:style w:type="paragraph" w:customStyle="1" w:styleId="5018280D2D7749E2A45AC1481B3EF873">
    <w:name w:val="5018280D2D7749E2A45AC1481B3EF873"/>
    <w:rsid w:val="007432E9"/>
  </w:style>
  <w:style w:type="paragraph" w:customStyle="1" w:styleId="3B1DD31CA46944A69B9C8D7AE8D19EC9">
    <w:name w:val="3B1DD31CA46944A69B9C8D7AE8D19EC9"/>
    <w:rsid w:val="007432E9"/>
  </w:style>
  <w:style w:type="paragraph" w:customStyle="1" w:styleId="3EA015ED831E41F8AABF212DBD7EE0E8">
    <w:name w:val="3EA015ED831E41F8AABF212DBD7EE0E8"/>
    <w:rsid w:val="007432E9"/>
  </w:style>
  <w:style w:type="paragraph" w:customStyle="1" w:styleId="37C9CC3E64164F0794896F0657721A85">
    <w:name w:val="37C9CC3E64164F0794896F0657721A85"/>
    <w:rsid w:val="007432E9"/>
  </w:style>
  <w:style w:type="paragraph" w:customStyle="1" w:styleId="6E30E34A0C0F4DB397F58457EDBEE60D">
    <w:name w:val="6E30E34A0C0F4DB397F58457EDBEE60D"/>
    <w:rsid w:val="007432E9"/>
  </w:style>
  <w:style w:type="paragraph" w:customStyle="1" w:styleId="B1BEB6C2DC9D4112A03E1C2A7481851C">
    <w:name w:val="B1BEB6C2DC9D4112A03E1C2A7481851C"/>
    <w:rsid w:val="007432E9"/>
  </w:style>
  <w:style w:type="paragraph" w:customStyle="1" w:styleId="82BF42005FCD4284B48CEB694AD90E3C">
    <w:name w:val="82BF42005FCD4284B48CEB694AD90E3C"/>
    <w:rsid w:val="007432E9"/>
  </w:style>
  <w:style w:type="paragraph" w:customStyle="1" w:styleId="D0C9D030E10E4D1A8C86765E02298C7C">
    <w:name w:val="D0C9D030E10E4D1A8C86765E02298C7C"/>
    <w:rsid w:val="007432E9"/>
  </w:style>
  <w:style w:type="paragraph" w:customStyle="1" w:styleId="64994CD47B2642E6A1D06FAE17A6D3F9">
    <w:name w:val="64994CD47B2642E6A1D06FAE17A6D3F9"/>
    <w:rsid w:val="007432E9"/>
  </w:style>
  <w:style w:type="paragraph" w:customStyle="1" w:styleId="B79665D44FFB4069A34797877D46FB94">
    <w:name w:val="B79665D44FFB4069A34797877D46FB94"/>
    <w:rsid w:val="007432E9"/>
  </w:style>
  <w:style w:type="paragraph" w:customStyle="1" w:styleId="9B4A080E18154D5B847065491CD231EA">
    <w:name w:val="9B4A080E18154D5B847065491CD231EA"/>
    <w:rsid w:val="007432E9"/>
  </w:style>
  <w:style w:type="paragraph" w:customStyle="1" w:styleId="A345686A983649A381F4A0DD162B4649">
    <w:name w:val="A345686A983649A381F4A0DD162B4649"/>
    <w:rsid w:val="007432E9"/>
  </w:style>
  <w:style w:type="paragraph" w:customStyle="1" w:styleId="DF8BB6D68D304E20BA870CC5DFDC8588">
    <w:name w:val="DF8BB6D68D304E20BA870CC5DFDC8588"/>
    <w:rsid w:val="007432E9"/>
  </w:style>
  <w:style w:type="paragraph" w:customStyle="1" w:styleId="CB9FAC0A7E94412AB02DC0D91BD22D89">
    <w:name w:val="CB9FAC0A7E94412AB02DC0D91BD22D89"/>
    <w:rsid w:val="007432E9"/>
  </w:style>
  <w:style w:type="paragraph" w:customStyle="1" w:styleId="5A617465D88F45C681F0D6E1C3827D36">
    <w:name w:val="5A617465D88F45C681F0D6E1C3827D36"/>
    <w:rsid w:val="007432E9"/>
  </w:style>
  <w:style w:type="paragraph" w:customStyle="1" w:styleId="9BE92F249AA54BAD99E85F6EA139A65A">
    <w:name w:val="9BE92F249AA54BAD99E85F6EA139A65A"/>
    <w:rsid w:val="007432E9"/>
  </w:style>
  <w:style w:type="paragraph" w:customStyle="1" w:styleId="6583E7421A404A87A845A4DAB3EDDDA3">
    <w:name w:val="6583E7421A404A87A845A4DAB3EDDDA3"/>
    <w:rsid w:val="007432E9"/>
  </w:style>
  <w:style w:type="paragraph" w:customStyle="1" w:styleId="0EEB5D06DF034D5EB7A71151E7560779">
    <w:name w:val="0EEB5D06DF034D5EB7A71151E7560779"/>
    <w:rsid w:val="007432E9"/>
  </w:style>
  <w:style w:type="paragraph" w:customStyle="1" w:styleId="A9624330B22F49638A07A4F16D6B1474">
    <w:name w:val="A9624330B22F49638A07A4F16D6B1474"/>
    <w:rsid w:val="007432E9"/>
  </w:style>
  <w:style w:type="paragraph" w:customStyle="1" w:styleId="94F7DC521C9D469CB292B1794E171E03">
    <w:name w:val="94F7DC521C9D469CB292B1794E171E03"/>
    <w:rsid w:val="007432E9"/>
  </w:style>
  <w:style w:type="paragraph" w:customStyle="1" w:styleId="538471C0CB8A4D2ABD20D121DA586ECB">
    <w:name w:val="538471C0CB8A4D2ABD20D121DA586ECB"/>
    <w:rsid w:val="007432E9"/>
  </w:style>
  <w:style w:type="paragraph" w:customStyle="1" w:styleId="0573BF3D870B4C738994775F2EA2D3FD">
    <w:name w:val="0573BF3D870B4C738994775F2EA2D3FD"/>
    <w:rsid w:val="007432E9"/>
  </w:style>
  <w:style w:type="paragraph" w:customStyle="1" w:styleId="9C84B4CFE1C04135AA7074747D424111">
    <w:name w:val="9C84B4CFE1C04135AA7074747D424111"/>
    <w:rsid w:val="007432E9"/>
  </w:style>
  <w:style w:type="paragraph" w:customStyle="1" w:styleId="9DE9AE84EB5E455DBB818F39D0F8AEB2">
    <w:name w:val="9DE9AE84EB5E455DBB818F39D0F8AEB2"/>
    <w:rsid w:val="007432E9"/>
  </w:style>
  <w:style w:type="paragraph" w:customStyle="1" w:styleId="C0F9E184182346CC9EDD546F214B1B5C">
    <w:name w:val="C0F9E184182346CC9EDD546F214B1B5C"/>
    <w:rsid w:val="007432E9"/>
  </w:style>
  <w:style w:type="paragraph" w:customStyle="1" w:styleId="72A97F045CAE4CB89845BDF0395852E8">
    <w:name w:val="72A97F045CAE4CB89845BDF0395852E8"/>
    <w:rsid w:val="007432E9"/>
  </w:style>
  <w:style w:type="paragraph" w:customStyle="1" w:styleId="827D1BA55BDB4B878F9E193A82EF1DF6">
    <w:name w:val="827D1BA55BDB4B878F9E193A82EF1DF6"/>
    <w:rsid w:val="007432E9"/>
  </w:style>
  <w:style w:type="paragraph" w:customStyle="1" w:styleId="E093FFAD84F945A798BED13AA80CB7B9">
    <w:name w:val="E093FFAD84F945A798BED13AA80CB7B9"/>
    <w:rsid w:val="007432E9"/>
  </w:style>
  <w:style w:type="paragraph" w:customStyle="1" w:styleId="6B82EB6B207C4EE7A2A62AB06F26FB4B">
    <w:name w:val="6B82EB6B207C4EE7A2A62AB06F26FB4B"/>
    <w:rsid w:val="007432E9"/>
  </w:style>
  <w:style w:type="paragraph" w:customStyle="1" w:styleId="585F6B254BBB46C2A83219DBE007F2FD">
    <w:name w:val="585F6B254BBB46C2A83219DBE007F2FD"/>
    <w:rsid w:val="007432E9"/>
  </w:style>
  <w:style w:type="paragraph" w:customStyle="1" w:styleId="3B7B976E04E24E80B2B9FBF80FB2A1C7">
    <w:name w:val="3B7B976E04E24E80B2B9FBF80FB2A1C7"/>
    <w:rsid w:val="007432E9"/>
  </w:style>
  <w:style w:type="paragraph" w:customStyle="1" w:styleId="16CAF1A921FB4760A21DC43269FB6725">
    <w:name w:val="16CAF1A921FB4760A21DC43269FB6725"/>
    <w:rsid w:val="007432E9"/>
  </w:style>
  <w:style w:type="paragraph" w:customStyle="1" w:styleId="5936F951D6CD41F7A465AA83680259FB">
    <w:name w:val="5936F951D6CD41F7A465AA83680259FB"/>
    <w:rsid w:val="007432E9"/>
  </w:style>
  <w:style w:type="paragraph" w:customStyle="1" w:styleId="F38D99AECE624491A9C8CD3A56C759F2">
    <w:name w:val="F38D99AECE624491A9C8CD3A56C759F2"/>
    <w:rsid w:val="007432E9"/>
  </w:style>
  <w:style w:type="paragraph" w:customStyle="1" w:styleId="FAEAABCA6E144078B6034D66CA47FDB4">
    <w:name w:val="FAEAABCA6E144078B6034D66CA47FDB4"/>
    <w:rsid w:val="007432E9"/>
  </w:style>
  <w:style w:type="paragraph" w:customStyle="1" w:styleId="D13C684500CE445BBA26067FE52E60DC">
    <w:name w:val="D13C684500CE445BBA26067FE52E60DC"/>
    <w:rsid w:val="007432E9"/>
  </w:style>
  <w:style w:type="paragraph" w:customStyle="1" w:styleId="E24110C3D2544B96857D1623B73653F8">
    <w:name w:val="E24110C3D2544B96857D1623B73653F8"/>
    <w:rsid w:val="007432E9"/>
  </w:style>
  <w:style w:type="paragraph" w:customStyle="1" w:styleId="F69C679C572C4C8AAF1F001D39728FD9">
    <w:name w:val="F69C679C572C4C8AAF1F001D39728FD9"/>
    <w:rsid w:val="007432E9"/>
  </w:style>
  <w:style w:type="paragraph" w:customStyle="1" w:styleId="A1384D2144F94EE9A847314B42207CD1">
    <w:name w:val="A1384D2144F94EE9A847314B42207CD1"/>
    <w:rsid w:val="007432E9"/>
  </w:style>
  <w:style w:type="paragraph" w:customStyle="1" w:styleId="37B8C9030ED7478092692A65DD999F76">
    <w:name w:val="37B8C9030ED7478092692A65DD999F76"/>
    <w:rsid w:val="007432E9"/>
  </w:style>
  <w:style w:type="paragraph" w:customStyle="1" w:styleId="B15F2E7DC2764B43808F24A990D6DD49">
    <w:name w:val="B15F2E7DC2764B43808F24A990D6DD49"/>
    <w:rsid w:val="007432E9"/>
  </w:style>
  <w:style w:type="paragraph" w:customStyle="1" w:styleId="E8DB535E85414986959ED2E3DF5DC562">
    <w:name w:val="E8DB535E85414986959ED2E3DF5DC562"/>
    <w:rsid w:val="007432E9"/>
  </w:style>
  <w:style w:type="paragraph" w:customStyle="1" w:styleId="633A6DF4B8B44680AEA1776255D3628F">
    <w:name w:val="633A6DF4B8B44680AEA1776255D3628F"/>
    <w:rsid w:val="007432E9"/>
  </w:style>
  <w:style w:type="paragraph" w:customStyle="1" w:styleId="0EE765533F4F40F89F1DC85F3B4E9416">
    <w:name w:val="0EE765533F4F40F89F1DC85F3B4E9416"/>
    <w:rsid w:val="007432E9"/>
  </w:style>
  <w:style w:type="paragraph" w:customStyle="1" w:styleId="09E31F8ABE8F452FAE0E073F855764CD">
    <w:name w:val="09E31F8ABE8F452FAE0E073F855764CD"/>
    <w:rsid w:val="007432E9"/>
  </w:style>
  <w:style w:type="paragraph" w:customStyle="1" w:styleId="222838BC2240415893B6DB6A27A859EE">
    <w:name w:val="222838BC2240415893B6DB6A27A859EE"/>
    <w:rsid w:val="007432E9"/>
  </w:style>
  <w:style w:type="paragraph" w:customStyle="1" w:styleId="A2A8447578604A50B3AD37068E8D326E">
    <w:name w:val="A2A8447578604A50B3AD37068E8D326E"/>
    <w:rsid w:val="007432E9"/>
  </w:style>
  <w:style w:type="paragraph" w:customStyle="1" w:styleId="20725594121348BEBB08639E51F74AD8">
    <w:name w:val="20725594121348BEBB08639E51F74AD8"/>
    <w:rsid w:val="007432E9"/>
  </w:style>
  <w:style w:type="paragraph" w:customStyle="1" w:styleId="9495041060434425AEB39BDC7AA2E805">
    <w:name w:val="9495041060434425AEB39BDC7AA2E805"/>
    <w:rsid w:val="007432E9"/>
  </w:style>
  <w:style w:type="paragraph" w:customStyle="1" w:styleId="CA7E547513594524B82883437B08AFB4">
    <w:name w:val="CA7E547513594524B82883437B08AFB4"/>
    <w:rsid w:val="007432E9"/>
  </w:style>
  <w:style w:type="paragraph" w:customStyle="1" w:styleId="3B9F833FD1D84E91B24989DBF61E70B3">
    <w:name w:val="3B9F833FD1D84E91B24989DBF61E70B3"/>
    <w:rsid w:val="007432E9"/>
  </w:style>
  <w:style w:type="paragraph" w:customStyle="1" w:styleId="F5BA449204EF4486AE439E075497779D">
    <w:name w:val="F5BA449204EF4486AE439E075497779D"/>
    <w:rsid w:val="007432E9"/>
  </w:style>
  <w:style w:type="paragraph" w:customStyle="1" w:styleId="8663E41CEA214D21A6B0DA8F132D57EA">
    <w:name w:val="8663E41CEA214D21A6B0DA8F132D57EA"/>
    <w:rsid w:val="007432E9"/>
  </w:style>
  <w:style w:type="paragraph" w:customStyle="1" w:styleId="6C66E62F98C04CB2B1F27A804D2F25FE">
    <w:name w:val="6C66E62F98C04CB2B1F27A804D2F25FE"/>
    <w:rsid w:val="007432E9"/>
  </w:style>
  <w:style w:type="paragraph" w:customStyle="1" w:styleId="0C08EB37E63C491ABFFC12FE1ADB9BDC">
    <w:name w:val="0C08EB37E63C491ABFFC12FE1ADB9BDC"/>
    <w:rsid w:val="007432E9"/>
  </w:style>
  <w:style w:type="paragraph" w:customStyle="1" w:styleId="7D66E3FD2CD14BBCB45625632A06678C">
    <w:name w:val="7D66E3FD2CD14BBCB45625632A06678C"/>
    <w:rsid w:val="007432E9"/>
  </w:style>
  <w:style w:type="paragraph" w:customStyle="1" w:styleId="48100347F8F346FEA4BE5CFA9E7F8F46">
    <w:name w:val="48100347F8F346FEA4BE5CFA9E7F8F46"/>
    <w:rsid w:val="007432E9"/>
  </w:style>
  <w:style w:type="paragraph" w:customStyle="1" w:styleId="C088FF4752364E858A551A549BDAAF75">
    <w:name w:val="C088FF4752364E858A551A549BDAAF75"/>
    <w:rsid w:val="007432E9"/>
  </w:style>
  <w:style w:type="paragraph" w:customStyle="1" w:styleId="7CE1CA1031174CC6B6712FEADA2F7895">
    <w:name w:val="7CE1CA1031174CC6B6712FEADA2F7895"/>
    <w:rsid w:val="007432E9"/>
  </w:style>
  <w:style w:type="paragraph" w:customStyle="1" w:styleId="170962CE9D0C44DA928AA47A480A39B9">
    <w:name w:val="170962CE9D0C44DA928AA47A480A39B9"/>
    <w:rsid w:val="007432E9"/>
  </w:style>
  <w:style w:type="paragraph" w:customStyle="1" w:styleId="FE4084BC479C4E64AE5441DBA94FB4FA">
    <w:name w:val="FE4084BC479C4E64AE5441DBA94FB4FA"/>
    <w:rsid w:val="007432E9"/>
  </w:style>
  <w:style w:type="paragraph" w:customStyle="1" w:styleId="DBB93024ADAC4B9FBE17660FF51FEB7D">
    <w:name w:val="DBB93024ADAC4B9FBE17660FF51FEB7D"/>
    <w:rsid w:val="007432E9"/>
  </w:style>
  <w:style w:type="paragraph" w:customStyle="1" w:styleId="B971CE68173943EDA4657B8C26AC2D94">
    <w:name w:val="B971CE68173943EDA4657B8C26AC2D94"/>
    <w:rsid w:val="007432E9"/>
  </w:style>
  <w:style w:type="paragraph" w:customStyle="1" w:styleId="3F6DCC5B51BD45BC97C75CB76473E3F2">
    <w:name w:val="3F6DCC5B51BD45BC97C75CB76473E3F2"/>
    <w:rsid w:val="007432E9"/>
  </w:style>
  <w:style w:type="paragraph" w:customStyle="1" w:styleId="B591014D12BC4C5188DBA5BB2D6C549F">
    <w:name w:val="B591014D12BC4C5188DBA5BB2D6C549F"/>
    <w:rsid w:val="007432E9"/>
  </w:style>
  <w:style w:type="paragraph" w:customStyle="1" w:styleId="7CDA15B1B0984EADBF2DF4ABE08EC36F">
    <w:name w:val="7CDA15B1B0984EADBF2DF4ABE08EC36F"/>
    <w:rsid w:val="007432E9"/>
  </w:style>
  <w:style w:type="paragraph" w:customStyle="1" w:styleId="53F0EBF149A44674B289528B4540831D">
    <w:name w:val="53F0EBF149A44674B289528B4540831D"/>
    <w:rsid w:val="007432E9"/>
  </w:style>
  <w:style w:type="paragraph" w:customStyle="1" w:styleId="2A5D08D2C95043EFA12FE739BB94D4FB">
    <w:name w:val="2A5D08D2C95043EFA12FE739BB94D4FB"/>
    <w:rsid w:val="007432E9"/>
  </w:style>
  <w:style w:type="paragraph" w:customStyle="1" w:styleId="58EF77C1A04045BD93EE16AF18D16145">
    <w:name w:val="58EF77C1A04045BD93EE16AF18D16145"/>
    <w:rsid w:val="007432E9"/>
  </w:style>
  <w:style w:type="paragraph" w:customStyle="1" w:styleId="BDF643635853459B9B29E941DCEF05D8">
    <w:name w:val="BDF643635853459B9B29E941DCEF05D8"/>
    <w:rsid w:val="007432E9"/>
  </w:style>
  <w:style w:type="paragraph" w:customStyle="1" w:styleId="379C65D72F484DD999F978ABF4BD5E5D">
    <w:name w:val="379C65D72F484DD999F978ABF4BD5E5D"/>
    <w:rsid w:val="007432E9"/>
  </w:style>
  <w:style w:type="paragraph" w:customStyle="1" w:styleId="82EE8A4F51504D9CBDAE90AC1B79A621">
    <w:name w:val="82EE8A4F51504D9CBDAE90AC1B79A621"/>
    <w:rsid w:val="007432E9"/>
  </w:style>
  <w:style w:type="paragraph" w:customStyle="1" w:styleId="8B2AE3B2AB414AB0A4B45C76D289A1E4">
    <w:name w:val="8B2AE3B2AB414AB0A4B45C76D289A1E4"/>
    <w:rsid w:val="007432E9"/>
  </w:style>
  <w:style w:type="paragraph" w:customStyle="1" w:styleId="A868C5AE069B4294B4BCBAA730F4C1F7">
    <w:name w:val="A868C5AE069B4294B4BCBAA730F4C1F7"/>
    <w:rsid w:val="007432E9"/>
  </w:style>
  <w:style w:type="paragraph" w:customStyle="1" w:styleId="0D0ADF914DAA47B79EB518843116A3D0">
    <w:name w:val="0D0ADF914DAA47B79EB518843116A3D0"/>
    <w:rsid w:val="007432E9"/>
  </w:style>
  <w:style w:type="paragraph" w:customStyle="1" w:styleId="5346A4C389DB41008CE42E9267F17501">
    <w:name w:val="5346A4C389DB41008CE42E9267F17501"/>
    <w:rsid w:val="007432E9"/>
  </w:style>
  <w:style w:type="paragraph" w:customStyle="1" w:styleId="B307CC9E0C4D48479BCBB3ADD84F7EC4">
    <w:name w:val="B307CC9E0C4D48479BCBB3ADD84F7EC4"/>
    <w:rsid w:val="007432E9"/>
  </w:style>
  <w:style w:type="paragraph" w:customStyle="1" w:styleId="9B33E07BC4FB4E01ABB41046B9911EFA">
    <w:name w:val="9B33E07BC4FB4E01ABB41046B9911EFA"/>
    <w:rsid w:val="007432E9"/>
  </w:style>
  <w:style w:type="paragraph" w:customStyle="1" w:styleId="AD24A2EF279D4C9D88A5D0378F557BB2">
    <w:name w:val="AD24A2EF279D4C9D88A5D0378F557BB2"/>
    <w:rsid w:val="007432E9"/>
  </w:style>
  <w:style w:type="paragraph" w:customStyle="1" w:styleId="2A9032B6E4874B15958F8937542F1B7C">
    <w:name w:val="2A9032B6E4874B15958F8937542F1B7C"/>
    <w:rsid w:val="007432E9"/>
  </w:style>
  <w:style w:type="paragraph" w:customStyle="1" w:styleId="04F08809E40A468A9DCBDAD1C4199252">
    <w:name w:val="04F08809E40A468A9DCBDAD1C4199252"/>
    <w:rsid w:val="007432E9"/>
  </w:style>
  <w:style w:type="paragraph" w:customStyle="1" w:styleId="225C0AF72CA74D0AAF56C31E71B57C08">
    <w:name w:val="225C0AF72CA74D0AAF56C31E71B57C08"/>
    <w:rsid w:val="007432E9"/>
  </w:style>
  <w:style w:type="paragraph" w:customStyle="1" w:styleId="A55B5832C6CC4CE994B9191DF98F8D34">
    <w:name w:val="A55B5832C6CC4CE994B9191DF98F8D34"/>
    <w:rsid w:val="007432E9"/>
  </w:style>
  <w:style w:type="paragraph" w:customStyle="1" w:styleId="C6B249B3133F4F82A5B6C9BA7394E1CE">
    <w:name w:val="C6B249B3133F4F82A5B6C9BA7394E1CE"/>
    <w:rsid w:val="007432E9"/>
  </w:style>
  <w:style w:type="paragraph" w:customStyle="1" w:styleId="242E60EF27EC4700B90112A439A34334">
    <w:name w:val="242E60EF27EC4700B90112A439A34334"/>
    <w:rsid w:val="007432E9"/>
  </w:style>
  <w:style w:type="paragraph" w:customStyle="1" w:styleId="39A3A8ADCE7C49C0B142ECB5EC92B333">
    <w:name w:val="39A3A8ADCE7C49C0B142ECB5EC92B333"/>
    <w:rsid w:val="007432E9"/>
  </w:style>
  <w:style w:type="paragraph" w:customStyle="1" w:styleId="6A285EFD14AA44D99DF233B6C7B144FC">
    <w:name w:val="6A285EFD14AA44D99DF233B6C7B144FC"/>
    <w:rsid w:val="007432E9"/>
  </w:style>
  <w:style w:type="paragraph" w:customStyle="1" w:styleId="6B4C36C3B5F54106B8A271DE7E643E01">
    <w:name w:val="6B4C36C3B5F54106B8A271DE7E643E01"/>
    <w:rsid w:val="007432E9"/>
  </w:style>
  <w:style w:type="paragraph" w:customStyle="1" w:styleId="0FD261F84CD944FC9545F34F47AB3A02">
    <w:name w:val="0FD261F84CD944FC9545F34F47AB3A02"/>
    <w:rsid w:val="007432E9"/>
  </w:style>
  <w:style w:type="paragraph" w:customStyle="1" w:styleId="DCEBEA7CB6B944B382BA574C78B3CBAB">
    <w:name w:val="DCEBEA7CB6B944B382BA574C78B3CBAB"/>
    <w:rsid w:val="007432E9"/>
  </w:style>
  <w:style w:type="paragraph" w:customStyle="1" w:styleId="FC8B7378A4D746EA8AE1A9264F98E388">
    <w:name w:val="FC8B7378A4D746EA8AE1A9264F98E388"/>
    <w:rsid w:val="007432E9"/>
  </w:style>
  <w:style w:type="paragraph" w:customStyle="1" w:styleId="62D0C7D5130744399ED688DF2F904E87">
    <w:name w:val="62D0C7D5130744399ED688DF2F904E87"/>
    <w:rsid w:val="007432E9"/>
  </w:style>
  <w:style w:type="paragraph" w:customStyle="1" w:styleId="79F3BA0672DA4FA19BCB490264C7EA10">
    <w:name w:val="79F3BA0672DA4FA19BCB490264C7EA10"/>
    <w:rsid w:val="007432E9"/>
  </w:style>
  <w:style w:type="paragraph" w:customStyle="1" w:styleId="498CA5FA7A0346468F62DBFF402861E4">
    <w:name w:val="498CA5FA7A0346468F62DBFF402861E4"/>
    <w:rsid w:val="007432E9"/>
  </w:style>
  <w:style w:type="paragraph" w:customStyle="1" w:styleId="FE7464071FD4487FAF8F78E2B4DAA1E1">
    <w:name w:val="FE7464071FD4487FAF8F78E2B4DAA1E1"/>
    <w:rsid w:val="007432E9"/>
  </w:style>
  <w:style w:type="paragraph" w:customStyle="1" w:styleId="CBD23E1A16ED4376AB3B6A267A7D3752">
    <w:name w:val="CBD23E1A16ED4376AB3B6A267A7D3752"/>
    <w:rsid w:val="007432E9"/>
  </w:style>
  <w:style w:type="paragraph" w:customStyle="1" w:styleId="DD7016F85DB84F82AA3B1FE4D381091C">
    <w:name w:val="DD7016F85DB84F82AA3B1FE4D381091C"/>
    <w:rsid w:val="007432E9"/>
  </w:style>
  <w:style w:type="paragraph" w:customStyle="1" w:styleId="40C9D3745C1F43F6B8BABD08FF237B08">
    <w:name w:val="40C9D3745C1F43F6B8BABD08FF237B08"/>
    <w:rsid w:val="007432E9"/>
  </w:style>
  <w:style w:type="paragraph" w:customStyle="1" w:styleId="0364098D482A4311A4AC2346EFB8A768">
    <w:name w:val="0364098D482A4311A4AC2346EFB8A768"/>
    <w:rsid w:val="007432E9"/>
  </w:style>
  <w:style w:type="paragraph" w:customStyle="1" w:styleId="985513C28B204C988BCFCD24420720A5">
    <w:name w:val="985513C28B204C988BCFCD24420720A5"/>
    <w:rsid w:val="007432E9"/>
  </w:style>
  <w:style w:type="paragraph" w:customStyle="1" w:styleId="5E4DE6BD93EA462A9982AF06883D7CCB">
    <w:name w:val="5E4DE6BD93EA462A9982AF06883D7CCB"/>
    <w:rsid w:val="007432E9"/>
  </w:style>
  <w:style w:type="paragraph" w:customStyle="1" w:styleId="67855F4F253F40B8A2B90718350978DB">
    <w:name w:val="67855F4F253F40B8A2B90718350978DB"/>
    <w:rsid w:val="007432E9"/>
  </w:style>
  <w:style w:type="paragraph" w:customStyle="1" w:styleId="9E8BAFCF94224F76B0D7E54988A7FE7B">
    <w:name w:val="9E8BAFCF94224F76B0D7E54988A7FE7B"/>
    <w:rsid w:val="007432E9"/>
  </w:style>
  <w:style w:type="paragraph" w:customStyle="1" w:styleId="FED4708CEC864C04A091B28C1C11F0CD">
    <w:name w:val="FED4708CEC864C04A091B28C1C11F0CD"/>
    <w:rsid w:val="007432E9"/>
  </w:style>
  <w:style w:type="paragraph" w:customStyle="1" w:styleId="20EC5850117F490F88CF26C3BBD0FC07">
    <w:name w:val="20EC5850117F490F88CF26C3BBD0FC07"/>
    <w:rsid w:val="007432E9"/>
  </w:style>
  <w:style w:type="paragraph" w:customStyle="1" w:styleId="2637FFF6C95746E8A064B3108A6C59F9">
    <w:name w:val="2637FFF6C95746E8A064B3108A6C59F9"/>
    <w:rsid w:val="007432E9"/>
  </w:style>
  <w:style w:type="paragraph" w:customStyle="1" w:styleId="FA8558B3B345467DA7BA2E2CA35F6023">
    <w:name w:val="FA8558B3B345467DA7BA2E2CA35F6023"/>
    <w:rsid w:val="007432E9"/>
  </w:style>
  <w:style w:type="paragraph" w:customStyle="1" w:styleId="12DD1AB0B0D547FD8DEBDD91B3DD98AF">
    <w:name w:val="12DD1AB0B0D547FD8DEBDD91B3DD98AF"/>
    <w:rsid w:val="007432E9"/>
  </w:style>
  <w:style w:type="paragraph" w:customStyle="1" w:styleId="78C1C4A5BF9E4FF88DF264254DAD1A1B">
    <w:name w:val="78C1C4A5BF9E4FF88DF264254DAD1A1B"/>
    <w:rsid w:val="007432E9"/>
  </w:style>
  <w:style w:type="paragraph" w:customStyle="1" w:styleId="6681556D97364361B2C5C69B72CC5DD7">
    <w:name w:val="6681556D97364361B2C5C69B72CC5DD7"/>
    <w:rsid w:val="007432E9"/>
  </w:style>
  <w:style w:type="paragraph" w:customStyle="1" w:styleId="E450DAA02B27466B9C652CF1C0C48DB9">
    <w:name w:val="E450DAA02B27466B9C652CF1C0C48DB9"/>
    <w:rsid w:val="007432E9"/>
  </w:style>
  <w:style w:type="paragraph" w:customStyle="1" w:styleId="DD3211CC2CD04F87A62B2CE5358389C7">
    <w:name w:val="DD3211CC2CD04F87A62B2CE5358389C7"/>
    <w:rsid w:val="007432E9"/>
  </w:style>
  <w:style w:type="paragraph" w:customStyle="1" w:styleId="25C431F5E8E6459C975395122BA75E65">
    <w:name w:val="25C431F5E8E6459C975395122BA75E65"/>
    <w:rsid w:val="007432E9"/>
  </w:style>
  <w:style w:type="paragraph" w:customStyle="1" w:styleId="6DC846A02DC449938D2E579615036F29">
    <w:name w:val="6DC846A02DC449938D2E579615036F29"/>
    <w:rsid w:val="007432E9"/>
  </w:style>
  <w:style w:type="paragraph" w:customStyle="1" w:styleId="6AE0DBC34C2D420CBCC2E362AD061C13">
    <w:name w:val="6AE0DBC34C2D420CBCC2E362AD061C13"/>
    <w:rsid w:val="007432E9"/>
  </w:style>
  <w:style w:type="paragraph" w:customStyle="1" w:styleId="1A8D137097DC4F0787F79E9ACABFF972">
    <w:name w:val="1A8D137097DC4F0787F79E9ACABFF972"/>
    <w:rsid w:val="007432E9"/>
  </w:style>
  <w:style w:type="paragraph" w:customStyle="1" w:styleId="CD3A30F7D3AA4FB089AB279BBE086D8B">
    <w:name w:val="CD3A30F7D3AA4FB089AB279BBE086D8B"/>
    <w:rsid w:val="007432E9"/>
  </w:style>
  <w:style w:type="paragraph" w:customStyle="1" w:styleId="50FF6AA1624245D6A910D0B57633B3A1">
    <w:name w:val="50FF6AA1624245D6A910D0B57633B3A1"/>
    <w:rsid w:val="007432E9"/>
  </w:style>
  <w:style w:type="paragraph" w:customStyle="1" w:styleId="934573C5291B4D71B608B0ED79F66E24">
    <w:name w:val="934573C5291B4D71B608B0ED79F66E24"/>
    <w:rsid w:val="007432E9"/>
  </w:style>
  <w:style w:type="paragraph" w:customStyle="1" w:styleId="F6257AA396C6401AA8631A8076320BD0">
    <w:name w:val="F6257AA396C6401AA8631A8076320BD0"/>
    <w:rsid w:val="007432E9"/>
  </w:style>
  <w:style w:type="paragraph" w:customStyle="1" w:styleId="CDC9C11A605D4DC78C14ED54BCB02AAA">
    <w:name w:val="CDC9C11A605D4DC78C14ED54BCB02AAA"/>
    <w:rsid w:val="007432E9"/>
  </w:style>
  <w:style w:type="paragraph" w:customStyle="1" w:styleId="A84E73214AED4024925030C963153377">
    <w:name w:val="A84E73214AED4024925030C963153377"/>
    <w:rsid w:val="007432E9"/>
  </w:style>
  <w:style w:type="paragraph" w:customStyle="1" w:styleId="873950A31C2149BE8885DA78A968D9C4">
    <w:name w:val="873950A31C2149BE8885DA78A968D9C4"/>
    <w:rsid w:val="007432E9"/>
  </w:style>
  <w:style w:type="paragraph" w:customStyle="1" w:styleId="17E55E38A6284F6AAEA34247031D49B4">
    <w:name w:val="17E55E38A6284F6AAEA34247031D49B4"/>
    <w:rsid w:val="007432E9"/>
  </w:style>
  <w:style w:type="paragraph" w:customStyle="1" w:styleId="CFF4EDB1893841DB906837014481B83D">
    <w:name w:val="CFF4EDB1893841DB906837014481B83D"/>
    <w:rsid w:val="007432E9"/>
  </w:style>
  <w:style w:type="paragraph" w:customStyle="1" w:styleId="7E27AAD6E3344A358B8583974E4B14EB">
    <w:name w:val="7E27AAD6E3344A358B8583974E4B14EB"/>
    <w:rsid w:val="007432E9"/>
  </w:style>
  <w:style w:type="paragraph" w:customStyle="1" w:styleId="75CA325CEC2A4A51AB9F62E1BC74ED5D">
    <w:name w:val="75CA325CEC2A4A51AB9F62E1BC74ED5D"/>
    <w:rsid w:val="007432E9"/>
  </w:style>
  <w:style w:type="paragraph" w:customStyle="1" w:styleId="4E8ED1C954D844C0A6C67FFA467BE863">
    <w:name w:val="4E8ED1C954D844C0A6C67FFA467BE863"/>
    <w:rsid w:val="007432E9"/>
  </w:style>
  <w:style w:type="paragraph" w:customStyle="1" w:styleId="36664ED3744D4EDFB2F9DA948385F4AC">
    <w:name w:val="36664ED3744D4EDFB2F9DA948385F4AC"/>
    <w:rsid w:val="007432E9"/>
  </w:style>
  <w:style w:type="paragraph" w:customStyle="1" w:styleId="0F21EB6BC821438D903BD1794544888F">
    <w:name w:val="0F21EB6BC821438D903BD1794544888F"/>
    <w:rsid w:val="007432E9"/>
  </w:style>
  <w:style w:type="paragraph" w:customStyle="1" w:styleId="DF32E3E054AD45D9A44FB39B17602421">
    <w:name w:val="DF32E3E054AD45D9A44FB39B17602421"/>
    <w:rsid w:val="007432E9"/>
  </w:style>
  <w:style w:type="paragraph" w:customStyle="1" w:styleId="08EE13AC12004F7984A15DDC017524FD">
    <w:name w:val="08EE13AC12004F7984A15DDC017524FD"/>
    <w:rsid w:val="007432E9"/>
  </w:style>
  <w:style w:type="paragraph" w:customStyle="1" w:styleId="2B0E822AB9754C689A6B1E8CB7A6EDAA">
    <w:name w:val="2B0E822AB9754C689A6B1E8CB7A6EDAA"/>
    <w:rsid w:val="007432E9"/>
  </w:style>
  <w:style w:type="paragraph" w:customStyle="1" w:styleId="AD6CC7BED05148238792C75A565B6A27">
    <w:name w:val="AD6CC7BED05148238792C75A565B6A27"/>
    <w:rsid w:val="007432E9"/>
  </w:style>
  <w:style w:type="paragraph" w:customStyle="1" w:styleId="C4B3BC4BA48C457381098A075F4D89D3">
    <w:name w:val="C4B3BC4BA48C457381098A075F4D89D3"/>
    <w:rsid w:val="007432E9"/>
  </w:style>
  <w:style w:type="paragraph" w:customStyle="1" w:styleId="DA323E569AB24EDBADDE99D447EC63AE">
    <w:name w:val="DA323E569AB24EDBADDE99D447EC63AE"/>
    <w:rsid w:val="007432E9"/>
  </w:style>
  <w:style w:type="paragraph" w:customStyle="1" w:styleId="6FABEFE3B8424031940E2C963B97C553">
    <w:name w:val="6FABEFE3B8424031940E2C963B97C553"/>
    <w:rsid w:val="007432E9"/>
  </w:style>
  <w:style w:type="paragraph" w:customStyle="1" w:styleId="6F7D376230904877BF050FB3654A3645">
    <w:name w:val="6F7D376230904877BF050FB3654A3645"/>
    <w:rsid w:val="007432E9"/>
  </w:style>
  <w:style w:type="paragraph" w:customStyle="1" w:styleId="9AEA09FBC9A84991BBDBE804D53E34C8">
    <w:name w:val="9AEA09FBC9A84991BBDBE804D53E34C8"/>
    <w:rsid w:val="007432E9"/>
  </w:style>
  <w:style w:type="paragraph" w:customStyle="1" w:styleId="B84D81E9432E43D9AC880258E39B579F">
    <w:name w:val="B84D81E9432E43D9AC880258E39B579F"/>
    <w:rsid w:val="007432E9"/>
  </w:style>
  <w:style w:type="paragraph" w:customStyle="1" w:styleId="009671285CCF494BBD760CC32FCBC074">
    <w:name w:val="009671285CCF494BBD760CC32FCBC074"/>
    <w:rsid w:val="007432E9"/>
  </w:style>
  <w:style w:type="paragraph" w:customStyle="1" w:styleId="6E9C3940CDE94089BDB57CE821D3745C">
    <w:name w:val="6E9C3940CDE94089BDB57CE821D3745C"/>
    <w:rsid w:val="007432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1DE49A-E181-4FD5-ACA3-2DB716029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status report (Red design)</Template>
  <TotalTime>3</TotalTime>
  <Pages>9</Pages>
  <Words>1221</Words>
  <Characters>6962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Storm</dc:creator>
  <cp:keywords/>
  <dc:description>Continues</dc:description>
  <cp:lastModifiedBy>Storm</cp:lastModifiedBy>
  <cp:revision>2</cp:revision>
  <cp:lastPrinted>2019-12-04T21:00:00Z</cp:lastPrinted>
  <dcterms:created xsi:type="dcterms:W3CDTF">2019-12-04T21:02:00Z</dcterms:created>
  <dcterms:modified xsi:type="dcterms:W3CDTF">2019-12-04T21:02:00Z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Anumol@vidyatech.com</vt:lpwstr>
  </property>
  <property fmtid="{D5CDD505-2E9C-101B-9397-08002B2CF9AE}" pid="11" name="MSIP_Label_f42aa342-8706-4288-bd11-ebb85995028c_SetDate">
    <vt:lpwstr>2018-06-14T07:16:11.1049621Z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